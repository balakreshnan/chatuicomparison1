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1277"/>
        <w:gridCol w:w="1737"/>
        <w:gridCol w:w="1381"/>
        <w:gridCol w:w="2694"/>
        <w:gridCol w:w="1406"/>
        <w:gridCol w:w="1003"/>
        <w:gridCol w:w="851"/>
        <w:gridCol w:w="709"/>
      </w:tblGrid>
      <w:tr w:rsidR="00AD0DE2" w:rsidRPr="002065F7" w14:paraId="1A4DB23C" w14:textId="77777777" w:rsidTr="00F423EC">
        <w:tc>
          <w:tcPr>
            <w:tcW w:w="1277" w:type="dxa"/>
            <w:shd w:val="clear" w:color="auto" w:fill="D9D9D9" w:themeFill="background1" w:themeFillShade="D9"/>
          </w:tcPr>
          <w:p w14:paraId="7B20E970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065F7">
              <w:rPr>
                <w:rFonts w:ascii="Calibri" w:eastAsia="Times New Roman" w:hAnsi="Calibri" w:cs="Times New Roman"/>
                <w:sz w:val="20"/>
                <w:szCs w:val="20"/>
              </w:rPr>
              <w:t>Customer:</w:t>
            </w:r>
          </w:p>
        </w:tc>
        <w:tc>
          <w:tcPr>
            <w:tcW w:w="1737" w:type="dxa"/>
          </w:tcPr>
          <w:p w14:paraId="38A87948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14:paraId="324181EB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065F7">
              <w:rPr>
                <w:rFonts w:ascii="Calibri" w:eastAsia="Times New Roman" w:hAnsi="Calibri" w:cs="Times New Roman"/>
                <w:sz w:val="20"/>
                <w:szCs w:val="20"/>
              </w:rPr>
              <w:t>Product:</w:t>
            </w:r>
          </w:p>
        </w:tc>
        <w:tc>
          <w:tcPr>
            <w:tcW w:w="2694" w:type="dxa"/>
          </w:tcPr>
          <w:p w14:paraId="1621E825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2DD389C4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065F7">
              <w:rPr>
                <w:rFonts w:ascii="Calibri" w:eastAsia="Times New Roman" w:hAnsi="Calibri" w:cs="Times New Roman"/>
                <w:sz w:val="20"/>
                <w:szCs w:val="20"/>
              </w:rPr>
              <w:t xml:space="preserve">Packing Date:  </w:t>
            </w:r>
          </w:p>
        </w:tc>
        <w:tc>
          <w:tcPr>
            <w:tcW w:w="2563" w:type="dxa"/>
            <w:gridSpan w:val="3"/>
          </w:tcPr>
          <w:p w14:paraId="2758F221" w14:textId="77777777" w:rsidR="00AD0DE2" w:rsidRPr="002065F7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AD0DE2" w:rsidRPr="00956D83" w14:paraId="53EBA65F" w14:textId="77777777" w:rsidTr="00F423EC">
        <w:tc>
          <w:tcPr>
            <w:tcW w:w="1277" w:type="dxa"/>
            <w:shd w:val="clear" w:color="auto" w:fill="D9D9D9" w:themeFill="background1" w:themeFillShade="D9"/>
          </w:tcPr>
          <w:p w14:paraId="31BB5DE5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56D83">
              <w:rPr>
                <w:rFonts w:ascii="Calibri" w:eastAsia="Times New Roman" w:hAnsi="Calibri" w:cs="Times New Roman"/>
                <w:sz w:val="20"/>
                <w:szCs w:val="20"/>
              </w:rPr>
              <w:t>Depot Date:</w:t>
            </w:r>
          </w:p>
        </w:tc>
        <w:tc>
          <w:tcPr>
            <w:tcW w:w="1737" w:type="dxa"/>
          </w:tcPr>
          <w:p w14:paraId="7C0DF992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14:paraId="3F2C5F02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56D83">
              <w:rPr>
                <w:rFonts w:ascii="Calibri" w:eastAsia="Times New Roman" w:hAnsi="Calibri" w:cs="Times New Roman"/>
                <w:sz w:val="20"/>
                <w:szCs w:val="20"/>
              </w:rPr>
              <w:t>Display Until:</w:t>
            </w:r>
          </w:p>
        </w:tc>
        <w:tc>
          <w:tcPr>
            <w:tcW w:w="2694" w:type="dxa"/>
          </w:tcPr>
          <w:p w14:paraId="2445AB11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D9D9D9" w:themeFill="background1" w:themeFillShade="D9"/>
          </w:tcPr>
          <w:p w14:paraId="1FC06EC3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56D83">
              <w:rPr>
                <w:rFonts w:ascii="Calibri" w:eastAsia="Times New Roman" w:hAnsi="Calibri" w:cs="Times New Roman"/>
                <w:sz w:val="20"/>
                <w:szCs w:val="20"/>
              </w:rPr>
              <w:t>Best Before:</w:t>
            </w:r>
          </w:p>
        </w:tc>
        <w:tc>
          <w:tcPr>
            <w:tcW w:w="1003" w:type="dxa"/>
          </w:tcPr>
          <w:p w14:paraId="34660289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87C177D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Line No</w:t>
            </w:r>
          </w:p>
        </w:tc>
        <w:tc>
          <w:tcPr>
            <w:tcW w:w="709" w:type="dxa"/>
          </w:tcPr>
          <w:p w14:paraId="5B9DE875" w14:textId="77777777" w:rsidR="00AD0DE2" w:rsidRPr="00956D83" w:rsidRDefault="00AD0DE2" w:rsidP="00F423EC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14:paraId="38FEFFB7" w14:textId="17983B2D" w:rsidR="00E15ED4" w:rsidRPr="00E15ED4" w:rsidRDefault="00674458" w:rsidP="00AD0DE2">
      <w:pPr>
        <w:spacing w:after="0" w:line="240" w:lineRule="auto"/>
        <w:ind w:left="-993" w:right="-328"/>
        <w:jc w:val="both"/>
        <w:rPr>
          <w:rFonts w:ascii="Calibri" w:eastAsia="Times New Roman" w:hAnsi="Calibri" w:cs="Times New Roman"/>
          <w:sz w:val="20"/>
          <w:szCs w:val="20"/>
        </w:rPr>
      </w:pPr>
      <w:r w:rsidRPr="002065F7">
        <w:rPr>
          <w:rFonts w:ascii="Calibri" w:eastAsia="Times New Roman" w:hAnsi="Calibri" w:cs="Times New Roman"/>
          <w:sz w:val="20"/>
          <w:szCs w:val="20"/>
        </w:rPr>
        <w:t>T</w:t>
      </w:r>
      <w:r w:rsidR="00E15ED4" w:rsidRPr="002065F7">
        <w:rPr>
          <w:rFonts w:ascii="Calibri" w:eastAsia="Times New Roman" w:hAnsi="Calibri" w:cs="Times New Roman"/>
          <w:sz w:val="20"/>
          <w:szCs w:val="20"/>
        </w:rPr>
        <w:t>he line is clear of all labels, flashes and crate end labels from previous run</w:t>
      </w:r>
      <w:r w:rsidRPr="002065F7">
        <w:rPr>
          <w:rFonts w:ascii="Calibri" w:eastAsia="Times New Roman" w:hAnsi="Calibri" w:cs="Times New Roman"/>
          <w:sz w:val="20"/>
          <w:szCs w:val="20"/>
        </w:rPr>
        <w:t xml:space="preserve"> &amp; correct checkweigher</w:t>
      </w:r>
      <w:r w:rsidR="00E15ED4" w:rsidRPr="002065F7">
        <w:rPr>
          <w:rFonts w:ascii="Calibri" w:eastAsia="Times New Roman" w:hAnsi="Calibri" w:cs="Times New Roman"/>
          <w:sz w:val="20"/>
          <w:szCs w:val="20"/>
        </w:rPr>
        <w:t xml:space="preserve"> programme has been selected :_______</w:t>
      </w:r>
      <w:r w:rsidRPr="002065F7">
        <w:rPr>
          <w:rFonts w:ascii="Calibri" w:eastAsia="Times New Roman" w:hAnsi="Calibri" w:cs="Times New Roman"/>
          <w:sz w:val="20"/>
          <w:szCs w:val="20"/>
        </w:rPr>
        <w:t>__</w:t>
      </w:r>
      <w:r w:rsidR="00E15ED4" w:rsidRPr="002065F7">
        <w:rPr>
          <w:rFonts w:ascii="Calibri" w:eastAsia="Times New Roman" w:hAnsi="Calibri" w:cs="Times New Roman"/>
          <w:sz w:val="20"/>
          <w:szCs w:val="20"/>
        </w:rPr>
        <w:t>_</w:t>
      </w:r>
      <w:r w:rsidR="00B457D5">
        <w:rPr>
          <w:rFonts w:ascii="Calibri" w:eastAsia="Times New Roman" w:hAnsi="Calibri" w:cs="Times New Roman"/>
          <w:sz w:val="20"/>
          <w:szCs w:val="20"/>
        </w:rPr>
        <w:t>_____________</w:t>
      </w:r>
      <w:r w:rsidR="00E15ED4" w:rsidRPr="002065F7">
        <w:rPr>
          <w:rFonts w:ascii="Calibri" w:eastAsia="Times New Roman" w:hAnsi="Calibri" w:cs="Times New Roman"/>
          <w:sz w:val="20"/>
          <w:szCs w:val="20"/>
        </w:rPr>
        <w:t>___(</w:t>
      </w:r>
      <w:r w:rsidR="00B457D5">
        <w:rPr>
          <w:rFonts w:ascii="Calibri" w:eastAsia="Times New Roman" w:hAnsi="Calibri" w:cs="Times New Roman"/>
          <w:b/>
        </w:rPr>
        <w:t>Line Operator</w:t>
      </w:r>
      <w:r w:rsidR="00E15ED4" w:rsidRPr="002065F7">
        <w:rPr>
          <w:rFonts w:ascii="Calibri" w:eastAsia="Times New Roman" w:hAnsi="Calibri" w:cs="Times New Roman"/>
        </w:rPr>
        <w:t>)</w:t>
      </w:r>
      <w:r w:rsidRPr="00674458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Pr="00E15ED4">
        <w:rPr>
          <w:rFonts w:ascii="Calibri" w:eastAsia="Times New Roman" w:hAnsi="Calibri" w:cs="Times New Roman"/>
          <w:b/>
          <w:sz w:val="20"/>
          <w:szCs w:val="20"/>
        </w:rPr>
        <w:t>___</w:t>
      </w:r>
      <w:r>
        <w:rPr>
          <w:rFonts w:ascii="Calibri" w:eastAsia="Times New Roman" w:hAnsi="Calibri" w:cs="Times New Roman"/>
          <w:b/>
          <w:sz w:val="20"/>
          <w:szCs w:val="20"/>
        </w:rPr>
        <w:t>_</w:t>
      </w:r>
      <w:r w:rsidR="00B457D5">
        <w:rPr>
          <w:rFonts w:ascii="Calibri" w:eastAsia="Times New Roman" w:hAnsi="Calibri" w:cs="Times New Roman"/>
          <w:b/>
          <w:sz w:val="20"/>
          <w:szCs w:val="20"/>
        </w:rPr>
        <w:t>___________</w:t>
      </w:r>
      <w:r>
        <w:rPr>
          <w:rFonts w:ascii="Calibri" w:eastAsia="Times New Roman" w:hAnsi="Calibri" w:cs="Times New Roman"/>
          <w:b/>
          <w:sz w:val="20"/>
          <w:szCs w:val="20"/>
        </w:rPr>
        <w:t>_</w:t>
      </w:r>
      <w:r w:rsidRPr="00E15ED4">
        <w:rPr>
          <w:rFonts w:ascii="Calibri" w:eastAsia="Times New Roman" w:hAnsi="Calibri" w:cs="Times New Roman"/>
          <w:b/>
          <w:sz w:val="20"/>
          <w:szCs w:val="20"/>
        </w:rPr>
        <w:t>_________(</w:t>
      </w:r>
      <w:r w:rsidR="00B457D5">
        <w:rPr>
          <w:rFonts w:ascii="Calibri" w:eastAsia="Times New Roman" w:hAnsi="Calibri" w:cs="Times New Roman"/>
          <w:b/>
        </w:rPr>
        <w:t>QC Sign</w:t>
      </w:r>
      <w:r w:rsidRPr="002065F7">
        <w:rPr>
          <w:rFonts w:ascii="Calibri" w:eastAsia="Times New Roman" w:hAnsi="Calibri" w:cs="Times New Roman"/>
          <w:b/>
        </w:rPr>
        <w:t>)</w:t>
      </w:r>
    </w:p>
    <w:p w14:paraId="38FEFFB8" w14:textId="780035DA" w:rsidR="00E15ED4" w:rsidRPr="00E15ED4" w:rsidRDefault="00242E99" w:rsidP="00E15ED4">
      <w:pPr>
        <w:spacing w:after="0" w:line="240" w:lineRule="auto"/>
        <w:ind w:right="-328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0055" wp14:editId="79BC1140">
                <wp:simplePos x="0" y="0"/>
                <wp:positionH relativeFrom="column">
                  <wp:posOffset>-281354</wp:posOffset>
                </wp:positionH>
                <wp:positionV relativeFrom="paragraph">
                  <wp:posOffset>142526</wp:posOffset>
                </wp:positionV>
                <wp:extent cx="6005760" cy="1718945"/>
                <wp:effectExtent l="0" t="0" r="14605" b="14605"/>
                <wp:wrapNone/>
                <wp:docPr id="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5760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55EF0" id="Rectangle 2" o:spid="_x0000_s1026" style="position:absolute;margin-left:-22.15pt;margin-top:11.2pt;width:472.9pt;height:1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38FF0056" wp14:editId="2EF8BB93">
                <wp:simplePos x="0" y="0"/>
                <wp:positionH relativeFrom="column">
                  <wp:posOffset>2742564</wp:posOffset>
                </wp:positionH>
                <wp:positionV relativeFrom="paragraph">
                  <wp:posOffset>142240</wp:posOffset>
                </wp:positionV>
                <wp:extent cx="0" cy="1862455"/>
                <wp:effectExtent l="0" t="0" r="19050" b="23495"/>
                <wp:wrapNone/>
                <wp:docPr id="6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2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AF335" id="Line 5" o:spid="_x0000_s1026" style="position:absolute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215.95pt,11.2pt" to="215.9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"/>
            </w:pict>
          </mc:Fallback>
        </mc:AlternateContent>
      </w:r>
    </w:p>
    <w:p w14:paraId="38FEFFB9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BA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BB" w14:textId="4DCA60EB" w:rsidR="00E15ED4" w:rsidRPr="00E15ED4" w:rsidRDefault="00242E99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F0058" wp14:editId="3B83E3E3">
                <wp:simplePos x="0" y="0"/>
                <wp:positionH relativeFrom="column">
                  <wp:posOffset>3487420</wp:posOffset>
                </wp:positionH>
                <wp:positionV relativeFrom="paragraph">
                  <wp:posOffset>114300</wp:posOffset>
                </wp:positionV>
                <wp:extent cx="1432560" cy="890270"/>
                <wp:effectExtent l="0" t="0" r="15240" b="24130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7D" w14:textId="77777777" w:rsidR="00C40BEC" w:rsidRDefault="00C40BEC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38FF007E" w14:textId="77777777" w:rsidR="00E15ED4" w:rsidRPr="00EC720D" w:rsidRDefault="00E15ED4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>Last Crate End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F005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4.6pt;margin-top:9pt;width:112.8pt;height:7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">
                <v:textbox>
                  <w:txbxContent>
                    <w:p w14:paraId="38FF007D" w14:textId="77777777" w:rsidR="00C40BEC" w:rsidRDefault="00C40BEC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</w:p>
                    <w:p w14:paraId="38FF007E" w14:textId="77777777" w:rsidR="00E15ED4" w:rsidRPr="00EC720D" w:rsidRDefault="00E15ED4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>Last Crate End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F0059" wp14:editId="0BAED0C6">
                <wp:simplePos x="0" y="0"/>
                <wp:positionH relativeFrom="column">
                  <wp:posOffset>558165</wp:posOffset>
                </wp:positionH>
                <wp:positionV relativeFrom="paragraph">
                  <wp:posOffset>47625</wp:posOffset>
                </wp:positionV>
                <wp:extent cx="1432560" cy="890270"/>
                <wp:effectExtent l="0" t="0" r="15240" b="24130"/>
                <wp:wrapNone/>
                <wp:docPr id="6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7F" w14:textId="77777777" w:rsidR="00C40BEC" w:rsidRDefault="00C40BEC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38FF0080" w14:textId="77777777" w:rsidR="00E15ED4" w:rsidRPr="00EC720D" w:rsidRDefault="00E15ED4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>1</w:t>
                            </w:r>
                            <w:r w:rsidRPr="00EC720D">
                              <w:rPr>
                                <w:b/>
                                <w:vertAlign w:val="superscript"/>
                                <w:lang w:val="en-IE"/>
                              </w:rPr>
                              <w:t xml:space="preserve">st </w:t>
                            </w:r>
                            <w:r w:rsidRPr="00EC720D">
                              <w:rPr>
                                <w:b/>
                                <w:lang w:val="en-IE"/>
                              </w:rPr>
                              <w:t>Crate End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0059" id="Text Box 10" o:spid="_x0000_s1027" type="#_x0000_t202" style="position:absolute;margin-left:43.95pt;margin-top:3.75pt;width:112.8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">
                <v:textbox>
                  <w:txbxContent>
                    <w:p w14:paraId="38FF007F" w14:textId="77777777" w:rsidR="00C40BEC" w:rsidRDefault="00C40BEC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</w:p>
                    <w:p w14:paraId="38FF0080" w14:textId="77777777" w:rsidR="00E15ED4" w:rsidRPr="00EC720D" w:rsidRDefault="00E15ED4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>1</w:t>
                      </w:r>
                      <w:r w:rsidRPr="00EC720D">
                        <w:rPr>
                          <w:b/>
                          <w:vertAlign w:val="superscript"/>
                          <w:lang w:val="en-IE"/>
                        </w:rPr>
                        <w:t xml:space="preserve">st </w:t>
                      </w:r>
                      <w:r w:rsidRPr="00EC720D">
                        <w:rPr>
                          <w:b/>
                          <w:lang w:val="en-IE"/>
                        </w:rPr>
                        <w:t>Crate End Label</w:t>
                      </w:r>
                    </w:p>
                  </w:txbxContent>
                </v:textbox>
              </v:shape>
            </w:pict>
          </mc:Fallback>
        </mc:AlternateContent>
      </w:r>
    </w:p>
    <w:p w14:paraId="38FEFFBC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BD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BE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BF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0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1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2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b/>
          <w:bCs/>
          <w:sz w:val="20"/>
          <w:szCs w:val="20"/>
        </w:rPr>
      </w:pP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</w:p>
    <w:p w14:paraId="38FEFFC4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5" w14:textId="60E9E443" w:rsidR="00E15ED4" w:rsidRPr="00E15ED4" w:rsidRDefault="007807C0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F005B" wp14:editId="413D6891">
                <wp:simplePos x="0" y="0"/>
                <wp:positionH relativeFrom="column">
                  <wp:posOffset>-281940</wp:posOffset>
                </wp:positionH>
                <wp:positionV relativeFrom="paragraph">
                  <wp:posOffset>80010</wp:posOffset>
                </wp:positionV>
                <wp:extent cx="6005195" cy="2481580"/>
                <wp:effectExtent l="0" t="0" r="14605" b="1397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5195" cy="248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C48D2" id="Rectangle 3" o:spid="_x0000_s1026" style="position:absolute;margin-left:-22.2pt;margin-top:6.3pt;width:472.85pt;height:19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38FF005A" wp14:editId="07E6D375">
                <wp:simplePos x="0" y="0"/>
                <wp:positionH relativeFrom="column">
                  <wp:posOffset>2743200</wp:posOffset>
                </wp:positionH>
                <wp:positionV relativeFrom="paragraph">
                  <wp:posOffset>80010</wp:posOffset>
                </wp:positionV>
                <wp:extent cx="8890" cy="2481580"/>
                <wp:effectExtent l="0" t="0" r="29210" b="13970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481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1C985" id="Line 6" o:spid="_x0000_s1026" style="position:absolute;flip:x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in,6.3pt" to="216.7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"/>
            </w:pict>
          </mc:Fallback>
        </mc:AlternateContent>
      </w:r>
    </w:p>
    <w:p w14:paraId="38FEFFC6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7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8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9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A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B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C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D" w14:textId="3703B6A9" w:rsidR="00E15ED4" w:rsidRPr="00E15ED4" w:rsidRDefault="00242E99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F005C" wp14:editId="6E406230">
                <wp:simplePos x="0" y="0"/>
                <wp:positionH relativeFrom="column">
                  <wp:posOffset>611505</wp:posOffset>
                </wp:positionH>
                <wp:positionV relativeFrom="paragraph">
                  <wp:posOffset>6350</wp:posOffset>
                </wp:positionV>
                <wp:extent cx="1303020" cy="784860"/>
                <wp:effectExtent l="0" t="0" r="11430" b="15240"/>
                <wp:wrapNone/>
                <wp:docPr id="5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81" w14:textId="77777777" w:rsidR="00C40BEC" w:rsidRDefault="00C40BEC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38FF0082" w14:textId="77777777" w:rsidR="00E15ED4" w:rsidRPr="00EC720D" w:rsidRDefault="00E15ED4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>1</w:t>
                            </w:r>
                            <w:r w:rsidRPr="00EC720D">
                              <w:rPr>
                                <w:b/>
                                <w:vertAlign w:val="superscript"/>
                                <w:lang w:val="en-IE"/>
                              </w:rPr>
                              <w:t>st</w:t>
                            </w:r>
                            <w:r w:rsidRPr="00EC720D">
                              <w:rPr>
                                <w:b/>
                                <w:lang w:val="en-IE"/>
                              </w:rPr>
                              <w:t xml:space="preserve"> Punnet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005C" id="Text Box 12" o:spid="_x0000_s1028" type="#_x0000_t202" style="position:absolute;margin-left:48.15pt;margin-top:.5pt;width:102.6pt;height: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">
                <v:textbox>
                  <w:txbxContent>
                    <w:p w14:paraId="38FF0081" w14:textId="77777777" w:rsidR="00C40BEC" w:rsidRDefault="00C40BEC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</w:p>
                    <w:p w14:paraId="38FF0082" w14:textId="77777777" w:rsidR="00E15ED4" w:rsidRPr="00EC720D" w:rsidRDefault="00E15ED4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>1</w:t>
                      </w:r>
                      <w:r w:rsidRPr="00EC720D">
                        <w:rPr>
                          <w:b/>
                          <w:vertAlign w:val="superscript"/>
                          <w:lang w:val="en-IE"/>
                        </w:rPr>
                        <w:t>st</w:t>
                      </w:r>
                      <w:r w:rsidRPr="00EC720D">
                        <w:rPr>
                          <w:b/>
                          <w:lang w:val="en-IE"/>
                        </w:rPr>
                        <w:t xml:space="preserve"> Punnet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005D" wp14:editId="7D17B26A">
                <wp:simplePos x="0" y="0"/>
                <wp:positionH relativeFrom="column">
                  <wp:posOffset>3568700</wp:posOffset>
                </wp:positionH>
                <wp:positionV relativeFrom="paragraph">
                  <wp:posOffset>6350</wp:posOffset>
                </wp:positionV>
                <wp:extent cx="1351280" cy="784860"/>
                <wp:effectExtent l="0" t="0" r="20320" b="15240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83" w14:textId="77777777" w:rsidR="00C40BEC" w:rsidRDefault="00C40BEC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38FF0084" w14:textId="77777777" w:rsidR="00E15ED4" w:rsidRPr="00EC720D" w:rsidRDefault="00E15ED4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>Last Punnet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005D" id="Text Box 13" o:spid="_x0000_s1029" type="#_x0000_t202" style="position:absolute;margin-left:281pt;margin-top:.5pt;width:106.4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">
                <v:textbox>
                  <w:txbxContent>
                    <w:p w14:paraId="38FF0083" w14:textId="77777777" w:rsidR="00C40BEC" w:rsidRDefault="00C40BEC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</w:p>
                    <w:p w14:paraId="38FF0084" w14:textId="77777777" w:rsidR="00E15ED4" w:rsidRPr="00EC720D" w:rsidRDefault="00E15ED4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>Last Punnet Label</w:t>
                      </w:r>
                    </w:p>
                  </w:txbxContent>
                </v:textbox>
              </v:shape>
            </w:pict>
          </mc:Fallback>
        </mc:AlternateContent>
      </w:r>
    </w:p>
    <w:p w14:paraId="38FEFFCE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CF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D0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D1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D2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>First Punnet Label:</w:t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</w:r>
      <w:r w:rsidRPr="00E15ED4">
        <w:rPr>
          <w:rFonts w:ascii="Calibri" w:eastAsia="Times New Roman" w:hAnsi="Calibri" w:cs="Times New Roman"/>
          <w:b/>
          <w:bCs/>
          <w:sz w:val="20"/>
          <w:szCs w:val="20"/>
        </w:rPr>
        <w:tab/>
        <w:t xml:space="preserve">Last Punnet Label                                    </w:t>
      </w:r>
    </w:p>
    <w:p w14:paraId="38FEFFD3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D4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75A741DF" w14:textId="77777777" w:rsidR="007807C0" w:rsidRDefault="007807C0" w:rsidP="007807C0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  <w:u w:val="single"/>
        </w:rPr>
      </w:pPr>
    </w:p>
    <w:p w14:paraId="0F0DA4A6" w14:textId="0DF11B0C" w:rsidR="00D45B3C" w:rsidRPr="007807C0" w:rsidRDefault="007807C0" w:rsidP="007807C0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7807C0">
        <w:rPr>
          <w:rFonts w:ascii="Calibri" w:eastAsia="Times New Roman" w:hAnsi="Calibri" w:cs="Times New Roman"/>
          <w:sz w:val="20"/>
          <w:szCs w:val="20"/>
        </w:rPr>
        <w:t>Label checks must be conducted at start up, during production run ( at a frequency based on the risk) end of production/packing run and after line disruption (e.g fire alarm, breakdown, breaks) .</w:t>
      </w:r>
    </w:p>
    <w:p w14:paraId="7DE615BA" w14:textId="0356F435" w:rsidR="00BD6AA3" w:rsidRPr="00BD6AA3" w:rsidRDefault="00B457D5" w:rsidP="002065F7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                           </w:t>
      </w:r>
      <w:r w:rsidR="00747328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>1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  <w:vertAlign w:val="superscript"/>
        </w:rPr>
        <w:t>st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 xml:space="preserve"> CEL Labe</w:t>
      </w:r>
      <w:r w:rsidR="00BD6AA3">
        <w:rPr>
          <w:rFonts w:ascii="Calibri" w:eastAsia="Times New Roman" w:hAnsi="Calibri" w:cs="Times New Roman"/>
          <w:b/>
          <w:sz w:val="20"/>
          <w:szCs w:val="20"/>
          <w:u w:val="single"/>
        </w:rPr>
        <w:t>l</w:t>
      </w:r>
      <w:r w:rsidR="00BD6AA3" w:rsidRPr="002065F7">
        <w:rPr>
          <w:rFonts w:ascii="Calibri" w:eastAsia="Times New Roman" w:hAnsi="Calibri" w:cs="Times New Roman"/>
          <w:sz w:val="20"/>
          <w:szCs w:val="20"/>
        </w:rPr>
        <w:t xml:space="preserve">         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>1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  <w:vertAlign w:val="superscript"/>
        </w:rPr>
        <w:t>st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 xml:space="preserve"> Punnet Label</w:t>
      </w:r>
      <w:r w:rsidR="00BD6AA3" w:rsidRPr="002065F7">
        <w:rPr>
          <w:rFonts w:ascii="Calibri" w:eastAsia="Times New Roman" w:hAnsi="Calibri" w:cs="Times New Roman"/>
          <w:sz w:val="20"/>
          <w:szCs w:val="20"/>
        </w:rPr>
        <w:tab/>
        <w:t xml:space="preserve">                                           </w:t>
      </w:r>
      <w:r w:rsidR="00565DD4">
        <w:rPr>
          <w:rFonts w:ascii="Calibri" w:eastAsia="Times New Roman" w:hAnsi="Calibri" w:cs="Times New Roman"/>
          <w:sz w:val="20"/>
          <w:szCs w:val="20"/>
        </w:rPr>
        <w:t xml:space="preserve">  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 xml:space="preserve">Last CEL Label 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</w:rPr>
        <w:t xml:space="preserve">          </w:t>
      </w:r>
      <w:r w:rsidR="00BD6AA3" w:rsidRPr="002065F7">
        <w:rPr>
          <w:rFonts w:ascii="Calibri" w:eastAsia="Times New Roman" w:hAnsi="Calibri" w:cs="Times New Roman"/>
          <w:b/>
          <w:sz w:val="20"/>
          <w:szCs w:val="20"/>
          <w:u w:val="single"/>
        </w:rPr>
        <w:t xml:space="preserve">Last Punnet </w:t>
      </w:r>
    </w:p>
    <w:tbl>
      <w:tblPr>
        <w:tblStyle w:val="TableGrid"/>
        <w:tblW w:w="11199" w:type="dxa"/>
        <w:tblInd w:w="-885" w:type="dxa"/>
        <w:tblLook w:val="04A0" w:firstRow="1" w:lastRow="0" w:firstColumn="1" w:lastColumn="0" w:noHBand="0" w:noVBand="1"/>
      </w:tblPr>
      <w:tblGrid>
        <w:gridCol w:w="2411"/>
        <w:gridCol w:w="1417"/>
        <w:gridCol w:w="1560"/>
        <w:gridCol w:w="1984"/>
        <w:gridCol w:w="1559"/>
        <w:gridCol w:w="2268"/>
      </w:tblGrid>
      <w:tr w:rsidR="002065F7" w14:paraId="7D0C6006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3C715F76" w14:textId="4337A44C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Line Op sign</w:t>
            </w:r>
          </w:p>
        </w:tc>
        <w:tc>
          <w:tcPr>
            <w:tcW w:w="1417" w:type="dxa"/>
          </w:tcPr>
          <w:p w14:paraId="64681359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7BB233D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31438FD6" w14:textId="6A6A9148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Line Op sign</w:t>
            </w:r>
          </w:p>
        </w:tc>
        <w:tc>
          <w:tcPr>
            <w:tcW w:w="1559" w:type="dxa"/>
          </w:tcPr>
          <w:p w14:paraId="07F1D2D2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331801A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2065F7" w14:paraId="29B9F81B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5ECCCCAD" w14:textId="28E8E91A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date(s)</w:t>
            </w:r>
          </w:p>
        </w:tc>
        <w:tc>
          <w:tcPr>
            <w:tcW w:w="1417" w:type="dxa"/>
          </w:tcPr>
          <w:p w14:paraId="71D4E47B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F4E4882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9406696" w14:textId="5FCDCBA2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date(s)</w:t>
            </w:r>
          </w:p>
        </w:tc>
        <w:tc>
          <w:tcPr>
            <w:tcW w:w="1559" w:type="dxa"/>
          </w:tcPr>
          <w:p w14:paraId="46AC6DA5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F73505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2065F7" w14:paraId="1B2BE444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5E6FDDE0" w14:textId="53C3D34B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weight</w:t>
            </w:r>
          </w:p>
        </w:tc>
        <w:tc>
          <w:tcPr>
            <w:tcW w:w="1417" w:type="dxa"/>
          </w:tcPr>
          <w:p w14:paraId="049FD1D1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240E093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0DF409DF" w14:textId="197DBC74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weight</w:t>
            </w:r>
          </w:p>
        </w:tc>
        <w:tc>
          <w:tcPr>
            <w:tcW w:w="1559" w:type="dxa"/>
          </w:tcPr>
          <w:p w14:paraId="662B78C4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CC4F65C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2065F7" w14:paraId="20B33470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69B29AFE" w14:textId="41F84F55" w:rsidR="002065F7" w:rsidRPr="00E15ED4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Sign</w:t>
            </w:r>
          </w:p>
        </w:tc>
        <w:tc>
          <w:tcPr>
            <w:tcW w:w="1417" w:type="dxa"/>
            <w:shd w:val="clear" w:color="auto" w:fill="auto"/>
          </w:tcPr>
          <w:p w14:paraId="03F0EBD0" w14:textId="77777777" w:rsidR="002065F7" w:rsidRPr="00E15ED4" w:rsidRDefault="002065F7" w:rsidP="00C1742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C934B26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49B6E0AC" w14:textId="07B37A32" w:rsidR="002065F7" w:rsidRPr="00E15ED4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Sign</w:t>
            </w:r>
          </w:p>
        </w:tc>
        <w:tc>
          <w:tcPr>
            <w:tcW w:w="1559" w:type="dxa"/>
            <w:shd w:val="clear" w:color="auto" w:fill="auto"/>
          </w:tcPr>
          <w:p w14:paraId="07D60798" w14:textId="77777777" w:rsidR="002065F7" w:rsidRPr="00E15ED4" w:rsidRDefault="002065F7" w:rsidP="00C1742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8EE1548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2065F7" w14:paraId="768C0E2D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7DE0CB0F" w14:textId="77777777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Time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DAEDCB" w14:textId="77777777" w:rsidR="002065F7" w:rsidRDefault="002065F7" w:rsidP="00C1742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N/A</w:t>
            </w:r>
          </w:p>
        </w:tc>
        <w:tc>
          <w:tcPr>
            <w:tcW w:w="1560" w:type="dxa"/>
            <w:shd w:val="clear" w:color="auto" w:fill="FFFFFF" w:themeFill="background1"/>
          </w:tcPr>
          <w:p w14:paraId="70E15B96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10837757" w14:textId="05D78412" w:rsidR="002065F7" w:rsidRDefault="002065F7" w:rsidP="00C1742F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Time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E86032C" w14:textId="77777777" w:rsidR="002065F7" w:rsidRDefault="002065F7" w:rsidP="00C1742F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N/A</w:t>
            </w:r>
          </w:p>
        </w:tc>
        <w:tc>
          <w:tcPr>
            <w:tcW w:w="2268" w:type="dxa"/>
          </w:tcPr>
          <w:p w14:paraId="16347C2A" w14:textId="77777777" w:rsidR="002065F7" w:rsidRDefault="002065F7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65DD4" w14:paraId="47644907" w14:textId="77777777" w:rsidTr="00747328">
        <w:trPr>
          <w:trHeight w:val="256"/>
        </w:trPr>
        <w:tc>
          <w:tcPr>
            <w:tcW w:w="2411" w:type="dxa"/>
            <w:shd w:val="clear" w:color="auto" w:fill="D9D9D9" w:themeFill="background1" w:themeFillShade="D9"/>
          </w:tcPr>
          <w:p w14:paraId="7608DA04" w14:textId="09BBDC45" w:rsidR="00565DD4" w:rsidRPr="00B457D5" w:rsidRDefault="00747328" w:rsidP="00747328">
            <w:pPr>
              <w:ind w:left="-108"/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</w:rPr>
            </w:pPr>
            <w:r w:rsidRPr="00B457D5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</w:rPr>
              <w:t>Labels Batch No</w:t>
            </w:r>
            <w:r w:rsidR="00565DD4" w:rsidRPr="00B457D5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</w:rPr>
              <w:t>/Line Op Sign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4CA0CD74" w14:textId="7C4949B3" w:rsidR="00565DD4" w:rsidRDefault="00565DD4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811" w:type="dxa"/>
            <w:gridSpan w:val="3"/>
            <w:shd w:val="clear" w:color="auto" w:fill="FFFFFF" w:themeFill="background1"/>
          </w:tcPr>
          <w:p w14:paraId="4FF6BAAC" w14:textId="3A5D909D" w:rsidR="00565DD4" w:rsidRDefault="00565DD4" w:rsidP="00C1742F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14:paraId="1C6F66F8" w14:textId="77777777" w:rsidR="00AA6CA4" w:rsidRDefault="00AA6CA4" w:rsidP="00AA6CA4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</w:p>
    <w:p w14:paraId="3FC58BC3" w14:textId="6AAA258C" w:rsidR="00AA6CA4" w:rsidRPr="00AA6CA4" w:rsidRDefault="00AA6CA4" w:rsidP="00AA6CA4">
      <w:pPr>
        <w:spacing w:after="0" w:line="240" w:lineRule="auto"/>
        <w:ind w:left="-993"/>
        <w:rPr>
          <w:rFonts w:ascii="Calibri" w:eastAsia="Times New Roman" w:hAnsi="Calibri" w:cs="Times New Roman"/>
          <w:color w:val="FF0000"/>
          <w:sz w:val="20"/>
          <w:szCs w:val="20"/>
        </w:rPr>
      </w:pPr>
      <w:r>
        <w:rPr>
          <w:rFonts w:ascii="Calibri" w:eastAsia="Times New Roman" w:hAnsi="Calibri" w:cs="Times New Roman"/>
          <w:b/>
          <w:sz w:val="20"/>
          <w:szCs w:val="20"/>
        </w:rPr>
        <w:t>All of the labels and crate ends have been removed from the line at the end of the run</w:t>
      </w:r>
      <w:r w:rsidRPr="00AA6CA4">
        <w:rPr>
          <w:rFonts w:ascii="Calibri" w:eastAsia="Times New Roman" w:hAnsi="Calibri" w:cs="Times New Roman"/>
          <w:sz w:val="20"/>
          <w:szCs w:val="20"/>
        </w:rPr>
        <w:t>………………………………</w:t>
      </w:r>
      <w:r w:rsidRPr="00AA6CA4">
        <w:rPr>
          <w:rFonts w:ascii="Calibri" w:eastAsia="Times New Roman" w:hAnsi="Calibri" w:cs="Times New Roman"/>
          <w:color w:val="FF0000"/>
          <w:sz w:val="20"/>
          <w:szCs w:val="20"/>
        </w:rPr>
        <w:t>(Line Op Sign)</w:t>
      </w:r>
    </w:p>
    <w:p w14:paraId="38FEFFE3" w14:textId="5528C379" w:rsidR="00E15ED4" w:rsidRPr="00E15ED4" w:rsidRDefault="00242E99" w:rsidP="00E15ED4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</w:rPr>
      </w:pPr>
      <w:r>
        <w:rPr>
          <w:rFonts w:eastAsia="Times New Roman" w:cstheme="minorHAnsi"/>
          <w:bCs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8FF005E" wp14:editId="4A5AC6F6">
                <wp:simplePos x="0" y="0"/>
                <wp:positionH relativeFrom="column">
                  <wp:posOffset>-658368</wp:posOffset>
                </wp:positionH>
                <wp:positionV relativeFrom="paragraph">
                  <wp:posOffset>88393</wp:posOffset>
                </wp:positionV>
                <wp:extent cx="7134860" cy="2020824"/>
                <wp:effectExtent l="0" t="0" r="27940" b="1778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860" cy="2020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79B26" id="Rectangle 38" o:spid="_x0000_s1026" style="position:absolute;margin-left:-51.85pt;margin-top:6.95pt;width:561.8pt;height:159.1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" strokeweight="1.5pt"/>
            </w:pict>
          </mc:Fallback>
        </mc:AlternateContent>
      </w:r>
    </w:p>
    <w:p w14:paraId="2E652DCB" w14:textId="77777777" w:rsidR="002F57A6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val="en-US" w:eastAsia="en-IE"/>
        </w:rPr>
      </w:pPr>
      <w:r w:rsidRPr="00EF69B5">
        <w:rPr>
          <w:rFonts w:eastAsia="Times New Roman" w:cstheme="minorHAnsi"/>
          <w:b/>
          <w:sz w:val="20"/>
          <w:szCs w:val="20"/>
          <w:u w:val="single"/>
          <w:lang w:val="en-US" w:eastAsia="en-IE"/>
        </w:rPr>
        <w:t>PRODUCT QUALITY CHECKS</w:t>
      </w:r>
      <w:r w:rsidRPr="00EF69B5"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(complete at start of run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for every batch</w:t>
      </w:r>
      <w:r w:rsidRPr="00EF69B5">
        <w:rPr>
          <w:rFonts w:eastAsia="Times New Roman" w:cstheme="minorHAnsi"/>
          <w:sz w:val="20"/>
          <w:szCs w:val="20"/>
          <w:u w:val="single"/>
          <w:lang w:val="en-US" w:eastAsia="en-IE"/>
        </w:rPr>
        <w:t>)</w:t>
      </w:r>
    </w:p>
    <w:p w14:paraId="7A9A8ED9" w14:textId="77777777" w:rsidR="002F57A6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val="en-US" w:eastAsia="en-IE"/>
        </w:rPr>
      </w:pPr>
    </w:p>
    <w:tbl>
      <w:tblPr>
        <w:tblStyle w:val="TableGrid2"/>
        <w:tblW w:w="11058" w:type="dxa"/>
        <w:tblInd w:w="-885" w:type="dxa"/>
        <w:tblLook w:val="04A0" w:firstRow="1" w:lastRow="0" w:firstColumn="1" w:lastColumn="0" w:noHBand="0" w:noVBand="1"/>
      </w:tblPr>
      <w:tblGrid>
        <w:gridCol w:w="1986"/>
        <w:gridCol w:w="1984"/>
        <w:gridCol w:w="2268"/>
        <w:gridCol w:w="1559"/>
        <w:gridCol w:w="1701"/>
        <w:gridCol w:w="1560"/>
      </w:tblGrid>
      <w:tr w:rsidR="002F57A6" w:rsidRPr="002F6375" w14:paraId="5DB39FDB" w14:textId="77777777" w:rsidTr="00054C20">
        <w:tc>
          <w:tcPr>
            <w:tcW w:w="1986" w:type="dxa"/>
            <w:shd w:val="clear" w:color="auto" w:fill="D9D9D9" w:themeFill="background1" w:themeFillShade="D9"/>
          </w:tcPr>
          <w:p w14:paraId="16670D53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Punnet Tare:</w:t>
            </w:r>
          </w:p>
        </w:tc>
        <w:tc>
          <w:tcPr>
            <w:tcW w:w="1984" w:type="dxa"/>
          </w:tcPr>
          <w:p w14:paraId="0A76F19D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101FB9F4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Film Tare:</w:t>
            </w:r>
          </w:p>
        </w:tc>
        <w:tc>
          <w:tcPr>
            <w:tcW w:w="1559" w:type="dxa"/>
          </w:tcPr>
          <w:p w14:paraId="2C2D75AC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7080B84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Cap Size Range:</w:t>
            </w:r>
          </w:p>
        </w:tc>
        <w:tc>
          <w:tcPr>
            <w:tcW w:w="1560" w:type="dxa"/>
          </w:tcPr>
          <w:p w14:paraId="3AAEC475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shd w:val="clear" w:color="auto" w:fill="D9D9D9" w:themeFill="background1" w:themeFillShade="D9"/>
                <w:lang w:eastAsia="en-IE"/>
              </w:rPr>
              <w:t>(mm)</w:t>
            </w:r>
          </w:p>
        </w:tc>
      </w:tr>
    </w:tbl>
    <w:p w14:paraId="4F088F37" w14:textId="77777777" w:rsidR="002F57A6" w:rsidRPr="002F6375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</w:pPr>
      <w:r w:rsidRPr="00CE488B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FFFFFF" w:themeFill="background1"/>
          <w:lang w:eastAsia="en-IE"/>
        </w:rPr>
        <w:t>Rejected</w:t>
      </w:r>
      <w:r w:rsidRPr="00CE488B">
        <w:rPr>
          <w:rFonts w:eastAsia="Times New Roman" w:cstheme="minorHAnsi"/>
          <w:bCs/>
          <w:i/>
          <w:sz w:val="20"/>
          <w:szCs w:val="20"/>
          <w:shd w:val="clear" w:color="auto" w:fill="FFFFFF" w:themeFill="background1"/>
          <w:lang w:eastAsia="en-IE"/>
        </w:rPr>
        <w:t xml:space="preserve"> = Reject does not meet spec;     </w:t>
      </w:r>
      <w:r>
        <w:rPr>
          <w:rFonts w:eastAsia="Times New Roman" w:cstheme="minorHAnsi"/>
          <w:bCs/>
          <w:i/>
          <w:sz w:val="20"/>
          <w:szCs w:val="20"/>
          <w:u w:val="single"/>
          <w:shd w:val="clear" w:color="auto" w:fill="FFFFFF" w:themeFill="background1"/>
          <w:lang w:eastAsia="en-IE"/>
        </w:rPr>
        <w:t xml:space="preserve">  </w:t>
      </w:r>
      <w:r w:rsidRPr="00CE488B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FFFFFF" w:themeFill="background1"/>
          <w:lang w:eastAsia="en-IE"/>
        </w:rPr>
        <w:t>Accepted</w:t>
      </w:r>
      <w:r w:rsidRPr="00CE488B">
        <w:rPr>
          <w:rFonts w:eastAsia="Times New Roman" w:cstheme="minorHAnsi"/>
          <w:bCs/>
          <w:i/>
          <w:sz w:val="20"/>
          <w:szCs w:val="20"/>
          <w:shd w:val="clear" w:color="auto" w:fill="FFFFFF" w:themeFill="background1"/>
          <w:lang w:eastAsia="en-IE"/>
        </w:rPr>
        <w:t>= Meets Spec</w:t>
      </w:r>
    </w:p>
    <w:p w14:paraId="166B1816" w14:textId="77777777" w:rsidR="002F57A6" w:rsidRPr="002F6375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6"/>
        <w:gridCol w:w="567"/>
        <w:gridCol w:w="850"/>
        <w:gridCol w:w="567"/>
        <w:gridCol w:w="1134"/>
        <w:gridCol w:w="567"/>
        <w:gridCol w:w="1418"/>
        <w:gridCol w:w="708"/>
        <w:gridCol w:w="1134"/>
        <w:gridCol w:w="567"/>
        <w:gridCol w:w="851"/>
        <w:gridCol w:w="709"/>
      </w:tblGrid>
      <w:tr w:rsidR="002F57A6" w:rsidRPr="002F6375" w14:paraId="132B44B5" w14:textId="77777777" w:rsidTr="00054C20">
        <w:tc>
          <w:tcPr>
            <w:tcW w:w="1986" w:type="dxa"/>
            <w:shd w:val="clear" w:color="auto" w:fill="D9D9D9" w:themeFill="background1" w:themeFillShade="D9"/>
          </w:tcPr>
          <w:p w14:paraId="2587B512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 xml:space="preserve"> </w:t>
            </w:r>
            <w:r w:rsidRPr="002F6375"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>Quality: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Damage:</w:t>
            </w:r>
          </w:p>
        </w:tc>
        <w:tc>
          <w:tcPr>
            <w:tcW w:w="567" w:type="dxa"/>
          </w:tcPr>
          <w:p w14:paraId="623A4C67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191F597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Peat:</w:t>
            </w:r>
          </w:p>
        </w:tc>
        <w:tc>
          <w:tcPr>
            <w:tcW w:w="567" w:type="dxa"/>
          </w:tcPr>
          <w:p w14:paraId="07878A76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D773DB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Feathering</w:t>
            </w:r>
          </w:p>
        </w:tc>
        <w:tc>
          <w:tcPr>
            <w:tcW w:w="567" w:type="dxa"/>
          </w:tcPr>
          <w:p w14:paraId="65849217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9E56E2C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Presentation:</w:t>
            </w:r>
          </w:p>
        </w:tc>
        <w:tc>
          <w:tcPr>
            <w:tcW w:w="708" w:type="dxa"/>
          </w:tcPr>
          <w:p w14:paraId="61C06473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DA8125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Proudness:</w:t>
            </w:r>
          </w:p>
        </w:tc>
        <w:tc>
          <w:tcPr>
            <w:tcW w:w="567" w:type="dxa"/>
          </w:tcPr>
          <w:p w14:paraId="55993B76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28B0198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Colour:</w:t>
            </w:r>
          </w:p>
        </w:tc>
        <w:tc>
          <w:tcPr>
            <w:tcW w:w="709" w:type="dxa"/>
          </w:tcPr>
          <w:p w14:paraId="59C91B5A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</w:tr>
    </w:tbl>
    <w:p w14:paraId="7DF794A3" w14:textId="011F17E4" w:rsidR="002F57A6" w:rsidRPr="002F6375" w:rsidRDefault="00B5121F" w:rsidP="00B5121F">
      <w:pPr>
        <w:widowControl w:val="0"/>
        <w:autoSpaceDE w:val="0"/>
        <w:autoSpaceDN w:val="0"/>
        <w:adjustRightInd w:val="0"/>
        <w:spacing w:after="0" w:line="240" w:lineRule="auto"/>
        <w:ind w:left="-851" w:hanging="142"/>
        <w:rPr>
          <w:rFonts w:eastAsia="Times New Roman" w:cstheme="minorHAnsi"/>
          <w:bCs/>
          <w:i/>
          <w:sz w:val="20"/>
          <w:szCs w:val="20"/>
          <w:lang w:eastAsia="en-IE"/>
        </w:rPr>
      </w:pPr>
      <w:r w:rsidRPr="00B5121F">
        <w:rPr>
          <w:rFonts w:eastAsia="Times New Roman" w:cstheme="minorHAnsi"/>
          <w:bCs/>
          <w:i/>
          <w:sz w:val="20"/>
          <w:szCs w:val="20"/>
          <w:highlight w:val="lightGray"/>
          <w:lang w:eastAsia="en-IE"/>
        </w:rPr>
        <w:t>Origin:</w:t>
      </w:r>
    </w:p>
    <w:tbl>
      <w:tblPr>
        <w:tblStyle w:val="TableGrid2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850"/>
        <w:gridCol w:w="709"/>
        <w:gridCol w:w="992"/>
        <w:gridCol w:w="567"/>
        <w:gridCol w:w="851"/>
        <w:gridCol w:w="1134"/>
        <w:gridCol w:w="1275"/>
        <w:gridCol w:w="709"/>
        <w:gridCol w:w="1205"/>
        <w:gridCol w:w="780"/>
      </w:tblGrid>
      <w:tr w:rsidR="002F57A6" w:rsidRPr="002F6375" w14:paraId="453085DD" w14:textId="77777777" w:rsidTr="00054C20">
        <w:tc>
          <w:tcPr>
            <w:tcW w:w="1277" w:type="dxa"/>
            <w:shd w:val="clear" w:color="auto" w:fill="D9D9D9" w:themeFill="background1" w:themeFillShade="D9"/>
          </w:tcPr>
          <w:p w14:paraId="1E0E3CF5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</w:t>
            </w:r>
            <w:r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Wrap Seal/Tension:</w:t>
            </w:r>
          </w:p>
        </w:tc>
        <w:tc>
          <w:tcPr>
            <w:tcW w:w="709" w:type="dxa"/>
          </w:tcPr>
          <w:p w14:paraId="234553B4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5A8EBEB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℮ Mark</w:t>
            </w:r>
          </w:p>
        </w:tc>
        <w:tc>
          <w:tcPr>
            <w:tcW w:w="709" w:type="dxa"/>
          </w:tcPr>
          <w:p w14:paraId="2C6F73CF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4ABA9315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Site Code:</w:t>
            </w:r>
          </w:p>
        </w:tc>
        <w:tc>
          <w:tcPr>
            <w:tcW w:w="567" w:type="dxa"/>
          </w:tcPr>
          <w:p w14:paraId="72A96005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6D5A663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Texture</w:t>
            </w:r>
          </w:p>
        </w:tc>
        <w:tc>
          <w:tcPr>
            <w:tcW w:w="1134" w:type="dxa"/>
          </w:tcPr>
          <w:p w14:paraId="2D5D067F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4CF0A81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All Details Legible:</w:t>
            </w:r>
          </w:p>
        </w:tc>
        <w:tc>
          <w:tcPr>
            <w:tcW w:w="709" w:type="dxa"/>
          </w:tcPr>
          <w:p w14:paraId="75D2E4EE" w14:textId="77777777" w:rsidR="002F57A6" w:rsidRPr="00173553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</w:tcPr>
          <w:p w14:paraId="36A57825" w14:textId="065C776A" w:rsidR="002F57A6" w:rsidRPr="00173553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57A6">
              <w:rPr>
                <w:rFonts w:eastAsia="Times New Roman" w:cstheme="minorHAnsi"/>
                <w:bCs/>
                <w:sz w:val="20"/>
                <w:szCs w:val="20"/>
                <w:highlight w:val="lightGray"/>
                <w:lang w:eastAsia="en-IE"/>
              </w:rPr>
              <w:t>Barcodes Correct</w:t>
            </w:r>
            <w:r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:</w:t>
            </w:r>
          </w:p>
        </w:tc>
        <w:tc>
          <w:tcPr>
            <w:tcW w:w="780" w:type="dxa"/>
          </w:tcPr>
          <w:p w14:paraId="04FEFCAF" w14:textId="77777777" w:rsidR="002F57A6" w:rsidRPr="002F6375" w:rsidRDefault="002F57A6" w:rsidP="00054C20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18"/>
                <w:szCs w:val="18"/>
                <w:lang w:eastAsia="en-IE"/>
              </w:rPr>
            </w:pPr>
          </w:p>
        </w:tc>
      </w:tr>
    </w:tbl>
    <w:p w14:paraId="718C4347" w14:textId="77777777" w:rsidR="002F57A6" w:rsidRPr="00EF69B5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2B3968" wp14:editId="7446430A">
                <wp:simplePos x="0" y="0"/>
                <wp:positionH relativeFrom="column">
                  <wp:posOffset>2152650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3397E" id="Rectangle 32" o:spid="_x0000_s1026" style="position:absolute;margin-left:169.5pt;margin-top:11.85pt;width:15pt;height:1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" filled="f" strokecolor="windowText" strokeweight="2pt">
                <v:path arrowok="t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6C501" wp14:editId="3B408045">
                <wp:simplePos x="0" y="0"/>
                <wp:positionH relativeFrom="column">
                  <wp:posOffset>1724025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F63FC" id="Rectangle 33" o:spid="_x0000_s1026" style="position:absolute;margin-left:135.75pt;margin-top:11.85pt;width:15pt;height:1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" filled="f" strokecolor="windowText" strokeweight="2pt">
                <v:path arrowok="t"/>
              </v:rect>
            </w:pict>
          </mc:Fallback>
        </mc:AlternateContent>
      </w:r>
    </w:p>
    <w:p w14:paraId="2CFDEC63" w14:textId="77777777" w:rsidR="002F57A6" w:rsidRPr="00EF69B5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 xml:space="preserve">Conforms to Customer Specification? Yes           No         </w:t>
      </w:r>
      <w:r>
        <w:rPr>
          <w:rFonts w:eastAsia="Times New Roman" w:cstheme="minorHAnsi"/>
          <w:bCs/>
          <w:sz w:val="20"/>
          <w:szCs w:val="20"/>
          <w:lang w:eastAsia="en-IE"/>
        </w:rPr>
        <w:t xml:space="preserve">QC Sign…………........... </w:t>
      </w:r>
      <w:r w:rsidRPr="00E15ED4">
        <w:rPr>
          <w:rFonts w:ascii="Times New Roman" w:eastAsia="Times New Roman" w:hAnsi="Times New Roman" w:cs="Times New Roman"/>
          <w:bCs/>
          <w:sz w:val="20"/>
          <w:szCs w:val="20"/>
          <w:lang w:eastAsia="en-IE"/>
        </w:rPr>
        <w:t>Line Feed Op Sign…………….</w:t>
      </w:r>
    </w:p>
    <w:p w14:paraId="38FEFFED" w14:textId="24625387" w:rsidR="003F0B58" w:rsidRDefault="002F57A6" w:rsidP="002F57A6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>
        <w:rPr>
          <w:rFonts w:eastAsia="Times New Roman" w:cstheme="minorHAnsi"/>
          <w:bCs/>
          <w:sz w:val="20"/>
          <w:szCs w:val="20"/>
          <w:lang w:eastAsia="en-IE"/>
        </w:rPr>
        <w:t>If No</w:t>
      </w:r>
      <w:r w:rsidRPr="00EF69B5">
        <w:rPr>
          <w:rFonts w:eastAsia="Times New Roman" w:cstheme="minorHAnsi"/>
          <w:bCs/>
          <w:sz w:val="20"/>
          <w:szCs w:val="20"/>
          <w:lang w:eastAsia="en-IE"/>
        </w:rPr>
        <w:t>, what action was taken………………………………………………………………………………..............................................................</w:t>
      </w:r>
    </w:p>
    <w:p w14:paraId="2FCDD2C6" w14:textId="77777777" w:rsidR="00747328" w:rsidRDefault="00747328" w:rsidP="00E15ED4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14:paraId="31DE7A57" w14:textId="115414E0" w:rsidR="00B457D5" w:rsidRPr="00B457D5" w:rsidRDefault="00B457D5" w:rsidP="00B457D5">
      <w:pPr>
        <w:spacing w:after="0" w:line="240" w:lineRule="auto"/>
        <w:ind w:left="-993"/>
        <w:rPr>
          <w:rFonts w:ascii="Calibri" w:eastAsia="Times New Roman" w:hAnsi="Calibri" w:cs="Times New Roman"/>
          <w:b/>
          <w:sz w:val="20"/>
          <w:szCs w:val="20"/>
        </w:rPr>
      </w:pPr>
      <w:r w:rsidRPr="00B457D5">
        <w:rPr>
          <w:b/>
          <w:sz w:val="20"/>
          <w:szCs w:val="20"/>
        </w:rPr>
        <w:t xml:space="preserve">The line operator to record the number of crates packed during the run ………………………….  </w:t>
      </w:r>
      <w:r w:rsidR="00AA6CA4" w:rsidRPr="00AA6CA4">
        <w:rPr>
          <w:color w:val="FF0000"/>
          <w:sz w:val="20"/>
          <w:szCs w:val="20"/>
        </w:rPr>
        <w:t>(</w:t>
      </w:r>
      <w:r w:rsidRPr="00AA6CA4">
        <w:rPr>
          <w:color w:val="FF0000"/>
          <w:sz w:val="20"/>
          <w:szCs w:val="20"/>
        </w:rPr>
        <w:t>Line Op Sign</w:t>
      </w:r>
      <w:r w:rsidR="00AA6CA4" w:rsidRPr="00AA6CA4">
        <w:rPr>
          <w:color w:val="FF0000"/>
          <w:sz w:val="20"/>
          <w:szCs w:val="20"/>
        </w:rPr>
        <w:t>)</w:t>
      </w:r>
      <w:r w:rsidRPr="00AA6CA4">
        <w:rPr>
          <w:b/>
          <w:color w:val="FF0000"/>
          <w:sz w:val="20"/>
          <w:szCs w:val="20"/>
        </w:rPr>
        <w:t xml:space="preserve"> </w:t>
      </w:r>
      <w:r w:rsidRPr="00B457D5">
        <w:rPr>
          <w:b/>
          <w:sz w:val="20"/>
          <w:szCs w:val="20"/>
        </w:rPr>
        <w:t>………………………</w:t>
      </w:r>
    </w:p>
    <w:p w14:paraId="7F17CE42" w14:textId="154553A6" w:rsidR="00BD6AA3" w:rsidRDefault="00242E99" w:rsidP="00E15ED4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F0061" wp14:editId="7F98565B">
                <wp:simplePos x="0" y="0"/>
                <wp:positionH relativeFrom="column">
                  <wp:posOffset>-752475</wp:posOffset>
                </wp:positionH>
                <wp:positionV relativeFrom="paragraph">
                  <wp:posOffset>89535</wp:posOffset>
                </wp:positionV>
                <wp:extent cx="523875" cy="9259570"/>
                <wp:effectExtent l="0" t="0" r="28575" b="17780"/>
                <wp:wrapNone/>
                <wp:docPr id="4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259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alpha val="88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85" w14:textId="77777777" w:rsidR="00E15ED4" w:rsidRPr="00E61BF0" w:rsidRDefault="00E15ED4" w:rsidP="00E15ED4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Attach </w:t>
                            </w:r>
                            <w:r w:rsidRPr="00E61BF0">
                              <w:rPr>
                                <w:i/>
                                <w:sz w:val="32"/>
                                <w:szCs w:val="32"/>
                              </w:rPr>
                              <w:t xml:space="preserve">Average 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W</w:t>
                            </w:r>
                            <w:r w:rsidRPr="00E61BF0">
                              <w:rPr>
                                <w:i/>
                                <w:sz w:val="32"/>
                                <w:szCs w:val="32"/>
                              </w:rPr>
                              <w:t>eigher Printout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F0061" id="Rectangle 31" o:spid="_x0000_s1030" style="position:absolute;margin-left:-59.25pt;margin-top:7.05pt;width:41.25pt;height:72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" filled="f" strokecolor="windowText" strokeweight="1pt">
                <v:stroke opacity="57568f"/>
                <v:textbox style="layout-flow:vertical;mso-layout-flow-alt:bottom-to-top">
                  <w:txbxContent>
                    <w:p w14:paraId="38FF0085" w14:textId="77777777" w:rsidR="00E15ED4" w:rsidRPr="00E61BF0" w:rsidRDefault="00E15ED4" w:rsidP="00E15ED4">
                      <w:pPr>
                        <w:spacing w:after="0" w:line="240" w:lineRule="auto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Attach </w:t>
                      </w:r>
                      <w:r w:rsidRPr="00E61BF0">
                        <w:rPr>
                          <w:i/>
                          <w:sz w:val="32"/>
                          <w:szCs w:val="32"/>
                        </w:rPr>
                        <w:t xml:space="preserve">Average </w:t>
                      </w:r>
                      <w:r>
                        <w:rPr>
                          <w:i/>
                          <w:sz w:val="32"/>
                          <w:szCs w:val="32"/>
                        </w:rPr>
                        <w:t>W</w:t>
                      </w:r>
                      <w:r w:rsidRPr="00E61BF0">
                        <w:rPr>
                          <w:i/>
                          <w:sz w:val="32"/>
                          <w:szCs w:val="32"/>
                        </w:rPr>
                        <w:t>eigher Printout</w:t>
                      </w:r>
                    </w:p>
                  </w:txbxContent>
                </v:textbox>
              </v:rect>
            </w:pict>
          </mc:Fallback>
        </mc:AlternateContent>
      </w:r>
      <w:r w:rsidR="00E15ED4" w:rsidRPr="00E15ED4">
        <w:rPr>
          <w:rFonts w:ascii="Calibri" w:eastAsia="Times New Roman" w:hAnsi="Calibri" w:cs="Times New Roman"/>
          <w:b/>
          <w:sz w:val="24"/>
          <w:szCs w:val="24"/>
        </w:rPr>
        <w:t>Attach first flash and last flash from every roll used for the order</w:t>
      </w:r>
    </w:p>
    <w:p w14:paraId="4EC73AC8" w14:textId="1731EAE3" w:rsidR="00E566AA" w:rsidRPr="008F43DD" w:rsidRDefault="00FF775F" w:rsidP="00E15ED4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8FF0065" wp14:editId="23ED6E21">
                <wp:simplePos x="0" y="0"/>
                <wp:positionH relativeFrom="column">
                  <wp:posOffset>2980690</wp:posOffset>
                </wp:positionH>
                <wp:positionV relativeFrom="paragraph">
                  <wp:posOffset>26670</wp:posOffset>
                </wp:positionV>
                <wp:extent cx="1534795" cy="2193925"/>
                <wp:effectExtent l="0" t="0" r="27305" b="15875"/>
                <wp:wrapNone/>
                <wp:docPr id="2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795" cy="2193925"/>
                          <a:chOff x="6134" y="1305"/>
                          <a:chExt cx="2417" cy="3292"/>
                        </a:xfrm>
                      </wpg:grpSpPr>
                      <wps:wsp>
                        <wps:cNvPr id="3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696" y="1305"/>
                            <a:ext cx="1599" cy="13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9F" w14:textId="77777777" w:rsidR="00E15ED4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</w:p>
                            <w:p w14:paraId="38FF00A0" w14:textId="77777777" w:rsidR="00E15ED4" w:rsidRPr="009626E9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1</w:t>
                              </w:r>
                              <w:r w:rsidRPr="009626E9">
                                <w:rPr>
                                  <w:vertAlign w:val="superscript"/>
                                  <w:lang w:val="en-IE"/>
                                </w:rPr>
                                <w:t>st</w:t>
                              </w:r>
                              <w:r>
                                <w:rPr>
                                  <w:lang w:val="en-IE"/>
                                </w:rPr>
                                <w:t xml:space="preserve">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34" y="2773"/>
                            <a:ext cx="2417" cy="1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5EC4D" w14:textId="57E7A29E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 (LO)</w:t>
                              </w:r>
                            </w:p>
                            <w:p w14:paraId="41E9C171" w14:textId="77777777" w:rsidR="00FF775F" w:rsidRDefault="00747328" w:rsidP="00590715">
                              <w:pPr>
                                <w:spacing w:after="0" w:line="240" w:lineRule="auto"/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</w:pPr>
                              <w:r w:rsidRPr="00747328"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  <w:t>Flash Batch No</w:t>
                              </w:r>
                            </w:p>
                            <w:p w14:paraId="3CADA1F8" w14:textId="54CD6A79" w:rsidR="00747328" w:rsidRDefault="00FF775F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20"/>
                                  <w:lang w:val="en-IE"/>
                                </w:rPr>
                                <w:t>……………………..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……   …(LO)</w:t>
                              </w:r>
                            </w:p>
                            <w:p w14:paraId="62772701" w14:textId="565C380F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Sign.................       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 (LO)</w:t>
                              </w:r>
                            </w:p>
                            <w:p w14:paraId="102033D3" w14:textId="6C565B04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E70CCB1" w14:textId="62B5142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08696E22" w14:textId="57D30B10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4FB2BAEF" w14:textId="77777777" w:rsidR="00590715" w:rsidRPr="00233C8E" w:rsidRDefault="00590715" w:rsidP="00590715"/>
                            <w:p w14:paraId="38FF00A1" w14:textId="6793D598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........(LO)</w:t>
                              </w:r>
                            </w:p>
                            <w:p w14:paraId="38FF00A2" w14:textId="74C57CE6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A3" w14:textId="080D10C4" w:rsidR="00233C8E" w:rsidRPr="009626E9" w:rsidRDefault="001D60FB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...(Line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Op)</w:t>
                              </w:r>
                            </w:p>
                            <w:p w14:paraId="38FF00A4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A5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A6" w14:textId="77777777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F0065" id="Group 43" o:spid="_x0000_s1031" style="position:absolute;margin-left:234.7pt;margin-top:2.1pt;width:120.85pt;height:172.75pt;z-index:251679744" coordorigin="6134,1305" coordsize="2417,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">
                <v:oval id="Oval 18" o:spid="_x0000_s1032" style="position:absolute;left:6696;top:1305;width:1599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<v:textbox>
                    <w:txbxContent>
                      <w:p w14:paraId="38FF009F" w14:textId="77777777" w:rsidR="00E15ED4" w:rsidRDefault="00E15ED4" w:rsidP="00E15ED4">
                        <w:pPr>
                          <w:rPr>
                            <w:lang w:val="en-IE"/>
                          </w:rPr>
                        </w:pPr>
                      </w:p>
                      <w:p w14:paraId="38FF00A0" w14:textId="77777777" w:rsidR="00E15ED4" w:rsidRPr="009626E9" w:rsidRDefault="00E15ED4" w:rsidP="00E15ED4">
                        <w:pPr>
                          <w:rPr>
                            <w:lang w:val="en-IE"/>
                          </w:rPr>
                        </w:pPr>
                        <w:r>
                          <w:rPr>
                            <w:lang w:val="en-IE"/>
                          </w:rPr>
                          <w:t>1</w:t>
                        </w:r>
                        <w:r w:rsidRPr="009626E9">
                          <w:rPr>
                            <w:vertAlign w:val="superscript"/>
                            <w:lang w:val="en-IE"/>
                          </w:rPr>
                          <w:t>st</w:t>
                        </w:r>
                        <w:r>
                          <w:rPr>
                            <w:lang w:val="en-IE"/>
                          </w:rPr>
                          <w:t xml:space="preserve"> Label</w:t>
                        </w:r>
                      </w:p>
                    </w:txbxContent>
                  </v:textbox>
                </v:oval>
                <v:rect id="Rectangle 22" o:spid="_x0000_s1033" style="position:absolute;left:6134;top:2773;width:241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51F5EC4D" w14:textId="57E7A29E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</w:t>
                        </w:r>
                        <w:r>
                          <w:rPr>
                            <w:sz w:val="20"/>
                            <w:lang w:val="en-IE"/>
                          </w:rPr>
                          <w:t>.. (LO)</w:t>
                        </w:r>
                      </w:p>
                      <w:p w14:paraId="41E9C171" w14:textId="77777777" w:rsidR="00FF775F" w:rsidRDefault="00747328" w:rsidP="00590715">
                        <w:pPr>
                          <w:spacing w:after="0" w:line="240" w:lineRule="auto"/>
                          <w:rPr>
                            <w:color w:val="FF0000"/>
                            <w:sz w:val="20"/>
                            <w:lang w:val="en-IE"/>
                          </w:rPr>
                        </w:pPr>
                        <w:r w:rsidRPr="00747328">
                          <w:rPr>
                            <w:color w:val="FF0000"/>
                            <w:sz w:val="20"/>
                            <w:lang w:val="en-IE"/>
                          </w:rPr>
                          <w:t>Flash Batch No</w:t>
                        </w:r>
                      </w:p>
                      <w:p w14:paraId="3CADA1F8" w14:textId="54CD6A79" w:rsidR="00747328" w:rsidRDefault="00FF775F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FF775F">
                          <w:rPr>
                            <w:sz w:val="20"/>
                            <w:lang w:val="en-IE"/>
                          </w:rPr>
                          <w:t>……………………..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……   …(LO)</w:t>
                        </w:r>
                      </w:p>
                      <w:p w14:paraId="62772701" w14:textId="565C380F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 xml:space="preserve">Sign.................       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 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 (LO)</w:t>
                        </w:r>
                      </w:p>
                      <w:p w14:paraId="102033D3" w14:textId="6C565B04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 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E70CCB1" w14:textId="62B5142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08696E22" w14:textId="57D30B10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 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4FB2BAEF" w14:textId="77777777" w:rsidR="00590715" w:rsidRPr="00233C8E" w:rsidRDefault="00590715" w:rsidP="00590715"/>
                      <w:p w14:paraId="38FF00A1" w14:textId="6793D598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........(LO)</w:t>
                        </w:r>
                      </w:p>
                      <w:p w14:paraId="38FF00A2" w14:textId="74C57CE6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A3" w14:textId="080D10C4" w:rsidR="00233C8E" w:rsidRPr="009626E9" w:rsidRDefault="001D60FB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...(Line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Op)</w:t>
                        </w:r>
                      </w:p>
                      <w:p w14:paraId="38FF00A4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A5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A6" w14:textId="77777777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8FF0063" wp14:editId="728A1B80">
                <wp:simplePos x="0" y="0"/>
                <wp:positionH relativeFrom="column">
                  <wp:posOffset>1435100</wp:posOffset>
                </wp:positionH>
                <wp:positionV relativeFrom="paragraph">
                  <wp:posOffset>35560</wp:posOffset>
                </wp:positionV>
                <wp:extent cx="1430655" cy="2087245"/>
                <wp:effectExtent l="0" t="0" r="17145" b="27305"/>
                <wp:wrapNone/>
                <wp:docPr id="2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655" cy="2087245"/>
                          <a:chOff x="3567" y="1326"/>
                          <a:chExt cx="2253" cy="3153"/>
                        </a:xfrm>
                      </wpg:grpSpPr>
                      <wps:wsp>
                        <wps:cNvPr id="2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070" y="1326"/>
                            <a:ext cx="1599" cy="13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8E" w14:textId="77777777" w:rsidR="00E15ED4" w:rsidRDefault="00E15ED4" w:rsidP="00E15ED4">
                              <w:pPr>
                                <w:jc w:val="center"/>
                                <w:rPr>
                                  <w:lang w:val="en-IE"/>
                                </w:rPr>
                              </w:pPr>
                            </w:p>
                            <w:p w14:paraId="38FF008F" w14:textId="77777777" w:rsidR="00E15ED4" w:rsidRPr="00FF775F" w:rsidRDefault="00E15ED4" w:rsidP="00E15ED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20"/>
                                  <w:szCs w:val="20"/>
                                  <w:lang w:val="en-IE"/>
                                </w:rPr>
                                <w:t>Last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7" y="2790"/>
                            <a:ext cx="2253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1474E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 (LO)</w:t>
                              </w:r>
                            </w:p>
                            <w:p w14:paraId="0DA94179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         (LO)</w:t>
                              </w:r>
                            </w:p>
                            <w:p w14:paraId="31417E89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...........(QC)</w:t>
                              </w:r>
                            </w:p>
                            <w:p w14:paraId="38A0191C" w14:textId="32D2D44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70F0265E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47FCC88D" w14:textId="77777777" w:rsidR="00590715" w:rsidRPr="00233C8E" w:rsidRDefault="00590715" w:rsidP="00590715"/>
                            <w:p w14:paraId="38FF0090" w14:textId="7C79B7A2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.......(LO)</w:t>
                              </w:r>
                            </w:p>
                            <w:p w14:paraId="38FF0091" w14:textId="5D6821AA" w:rsidR="00E15ED4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92" w14:textId="0B25F0C3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1D60FB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....(Line</w:t>
                              </w:r>
                              <w:r w:rsidR="001D60FB"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Op)</w:t>
                              </w:r>
                            </w:p>
                            <w:p w14:paraId="38FF0093" w14:textId="77777777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94" w14:textId="4CF194AA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((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95" w14:textId="77777777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F0063" id="Group 41" o:spid="_x0000_s1034" style="position:absolute;margin-left:113pt;margin-top:2.8pt;width:112.65pt;height:164.35pt;z-index:251678720" coordorigin="3567,1326" coordsize="2253,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">
                <v:oval id="Oval 19" o:spid="_x0000_s1035" style="position:absolute;left:4070;top:1326;width:159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14:paraId="38FF008E" w14:textId="77777777" w:rsidR="00E15ED4" w:rsidRDefault="00E15ED4" w:rsidP="00E15ED4">
                        <w:pPr>
                          <w:jc w:val="center"/>
                          <w:rPr>
                            <w:lang w:val="en-IE"/>
                          </w:rPr>
                        </w:pPr>
                      </w:p>
                      <w:p w14:paraId="38FF008F" w14:textId="77777777" w:rsidR="00E15ED4" w:rsidRPr="00FF775F" w:rsidRDefault="00E15ED4" w:rsidP="00E15ED4">
                        <w:pPr>
                          <w:jc w:val="center"/>
                          <w:rPr>
                            <w:sz w:val="20"/>
                            <w:szCs w:val="20"/>
                            <w:lang w:val="en-IE"/>
                          </w:rPr>
                        </w:pPr>
                        <w:r w:rsidRPr="00FF775F">
                          <w:rPr>
                            <w:sz w:val="20"/>
                            <w:szCs w:val="20"/>
                            <w:lang w:val="en-IE"/>
                          </w:rPr>
                          <w:t>Last Label</w:t>
                        </w:r>
                      </w:p>
                    </w:txbxContent>
                  </v:textbox>
                </v:oval>
                <v:rect id="Rectangle 21" o:spid="_x0000_s1036" style="position:absolute;left:3567;top:2790;width:225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14:paraId="0ED1474E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 (LO)</w:t>
                        </w:r>
                      </w:p>
                      <w:p w14:paraId="0DA94179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         (LO)</w:t>
                        </w:r>
                      </w:p>
                      <w:p w14:paraId="31417E89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...........(QC)</w:t>
                        </w:r>
                      </w:p>
                      <w:p w14:paraId="38A0191C" w14:textId="32D2D44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70F0265E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47FCC88D" w14:textId="77777777" w:rsidR="00590715" w:rsidRPr="00233C8E" w:rsidRDefault="00590715" w:rsidP="00590715"/>
                      <w:p w14:paraId="38FF0090" w14:textId="7C79B7A2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.......(LO)</w:t>
                        </w:r>
                      </w:p>
                      <w:p w14:paraId="38FF0091" w14:textId="5D6821AA" w:rsidR="00E15ED4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92" w14:textId="0B25F0C3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1D60FB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....(Line</w:t>
                        </w:r>
                        <w:r w:rsidR="001D60FB"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IE"/>
                          </w:rPr>
                          <w:t>Op)</w:t>
                        </w:r>
                      </w:p>
                      <w:p w14:paraId="38FF0093" w14:textId="77777777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94" w14:textId="4CF194AA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((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95" w14:textId="77777777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072" behindDoc="0" locked="0" layoutInCell="1" allowOverlap="1" wp14:anchorId="38FF0064" wp14:editId="710CCDCB">
                <wp:simplePos x="0" y="0"/>
                <wp:positionH relativeFrom="column">
                  <wp:posOffset>4727448</wp:posOffset>
                </wp:positionH>
                <wp:positionV relativeFrom="paragraph">
                  <wp:posOffset>26543</wp:posOffset>
                </wp:positionV>
                <wp:extent cx="1481455" cy="2096770"/>
                <wp:effectExtent l="0" t="0" r="23495" b="17780"/>
                <wp:wrapNone/>
                <wp:docPr id="3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1455" cy="2096770"/>
                          <a:chOff x="8880" y="1296"/>
                          <a:chExt cx="2333" cy="3302"/>
                        </a:xfrm>
                      </wpg:grpSpPr>
                      <wps:wsp>
                        <wps:cNvPr id="33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9211" y="1296"/>
                            <a:ext cx="1574" cy="1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96" w14:textId="77777777" w:rsidR="00E15ED4" w:rsidRDefault="00E15ED4" w:rsidP="00E15ED4">
                              <w:pPr>
                                <w:jc w:val="center"/>
                                <w:rPr>
                                  <w:lang w:val="en-IE"/>
                                </w:rPr>
                              </w:pPr>
                            </w:p>
                            <w:p w14:paraId="38FF0097" w14:textId="77777777" w:rsidR="00E15ED4" w:rsidRPr="00FF775F" w:rsidRDefault="00E15ED4" w:rsidP="00E15ED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18"/>
                                  <w:szCs w:val="18"/>
                                  <w:lang w:val="en-IE"/>
                                </w:rPr>
                                <w:t>Last Label</w:t>
                              </w:r>
                            </w:p>
                            <w:p w14:paraId="38FF0098" w14:textId="77777777" w:rsidR="00E15ED4" w:rsidRDefault="00E15ED4" w:rsidP="00E15E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880" y="2837"/>
                            <a:ext cx="2333" cy="1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5EDB6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 (LO)</w:t>
                              </w:r>
                            </w:p>
                            <w:p w14:paraId="3EBD440C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         (LO)</w:t>
                              </w:r>
                            </w:p>
                            <w:p w14:paraId="7DE84D88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...........(QC)</w:t>
                              </w:r>
                            </w:p>
                            <w:p w14:paraId="53F35E0E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A6C1E78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60D9C433" w14:textId="77777777" w:rsidR="00590715" w:rsidRPr="00233C8E" w:rsidRDefault="00590715" w:rsidP="00590715"/>
                            <w:p w14:paraId="38FF0099" w14:textId="7150862F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.......(LO)</w:t>
                              </w:r>
                            </w:p>
                            <w:p w14:paraId="38FF009A" w14:textId="34E9E3DD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9B" w14:textId="00C0B8ED" w:rsidR="00233C8E" w:rsidRPr="009626E9" w:rsidRDefault="001D60FB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....(Line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  <w:r w:rsidR="00233C8E">
                                <w:rPr>
                                  <w:sz w:val="20"/>
                                  <w:lang w:val="en-IE"/>
                                </w:rPr>
                                <w:t>Op)</w:t>
                              </w:r>
                            </w:p>
                            <w:p w14:paraId="38FF009C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9D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9E" w14:textId="77777777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F0064" id="Group 44" o:spid="_x0000_s1037" style="position:absolute;margin-left:372.25pt;margin-top:2.1pt;width:116.65pt;height:165.1pt;z-index:251683072" coordorigin="8880,1296" coordsize="2333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">
                <v:oval id="Oval 20" o:spid="_x0000_s1038" style="position:absolute;left:9211;top:1296;width:157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38FF0096" w14:textId="77777777" w:rsidR="00E15ED4" w:rsidRDefault="00E15ED4" w:rsidP="00E15ED4">
                        <w:pPr>
                          <w:jc w:val="center"/>
                          <w:rPr>
                            <w:lang w:val="en-IE"/>
                          </w:rPr>
                        </w:pPr>
                      </w:p>
                      <w:p w14:paraId="38FF0097" w14:textId="77777777" w:rsidR="00E15ED4" w:rsidRPr="00FF775F" w:rsidRDefault="00E15ED4" w:rsidP="00E15ED4">
                        <w:pPr>
                          <w:jc w:val="center"/>
                          <w:rPr>
                            <w:sz w:val="18"/>
                            <w:szCs w:val="18"/>
                            <w:lang w:val="en-IE"/>
                          </w:rPr>
                        </w:pPr>
                        <w:r w:rsidRPr="00FF775F">
                          <w:rPr>
                            <w:sz w:val="18"/>
                            <w:szCs w:val="18"/>
                            <w:lang w:val="en-IE"/>
                          </w:rPr>
                          <w:t>Last Label</w:t>
                        </w:r>
                      </w:p>
                      <w:p w14:paraId="38FF0098" w14:textId="77777777" w:rsidR="00E15ED4" w:rsidRDefault="00E15ED4" w:rsidP="00E15ED4"/>
                    </w:txbxContent>
                  </v:textbox>
                </v:oval>
                <v:rect id="Rectangle 23" o:spid="_x0000_s1039" style="position:absolute;left:8880;top:2837;width:2333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<v:textbox>
                    <w:txbxContent>
                      <w:p w14:paraId="3D45EDB6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 (LO)</w:t>
                        </w:r>
                      </w:p>
                      <w:p w14:paraId="3EBD440C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         (LO)</w:t>
                        </w:r>
                      </w:p>
                      <w:p w14:paraId="7DE84D88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...........(QC)</w:t>
                        </w:r>
                      </w:p>
                      <w:p w14:paraId="53F35E0E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A6C1E78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60D9C433" w14:textId="77777777" w:rsidR="00590715" w:rsidRPr="00233C8E" w:rsidRDefault="00590715" w:rsidP="00590715"/>
                      <w:p w14:paraId="38FF0099" w14:textId="7150862F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.......(LO)</w:t>
                        </w:r>
                      </w:p>
                      <w:p w14:paraId="38FF009A" w14:textId="34E9E3DD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9B" w14:textId="00C0B8ED" w:rsidR="00233C8E" w:rsidRPr="009626E9" w:rsidRDefault="001D60FB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....(Line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  <w:r w:rsidR="00233C8E">
                          <w:rPr>
                            <w:sz w:val="20"/>
                            <w:lang w:val="en-IE"/>
                          </w:rPr>
                          <w:t>Op)</w:t>
                        </w:r>
                      </w:p>
                      <w:p w14:paraId="38FF009C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9D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9E" w14:textId="77777777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8FF0062" wp14:editId="77FBD93C">
                <wp:simplePos x="0" y="0"/>
                <wp:positionH relativeFrom="column">
                  <wp:posOffset>-155448</wp:posOffset>
                </wp:positionH>
                <wp:positionV relativeFrom="paragraph">
                  <wp:posOffset>35687</wp:posOffset>
                </wp:positionV>
                <wp:extent cx="1499870" cy="2185262"/>
                <wp:effectExtent l="0" t="0" r="24130" b="24765"/>
                <wp:wrapNone/>
                <wp:docPr id="2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9870" cy="2185262"/>
                          <a:chOff x="975" y="1207"/>
                          <a:chExt cx="2362" cy="3238"/>
                        </a:xfrm>
                      </wpg:grpSpPr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75" y="2643"/>
                            <a:ext cx="2362" cy="1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E7E35" w14:textId="3C286BA3" w:rsidR="009174F5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590715"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(LO)</w:t>
                              </w:r>
                            </w:p>
                            <w:p w14:paraId="0B671FD9" w14:textId="77777777" w:rsidR="00FF775F" w:rsidRDefault="00747328" w:rsidP="00233C8E">
                              <w:pPr>
                                <w:spacing w:after="0" w:line="240" w:lineRule="auto"/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</w:pPr>
                              <w:r w:rsidRPr="00747328"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  <w:t>Flash Batch No</w:t>
                              </w:r>
                            </w:p>
                            <w:p w14:paraId="7685A3C9" w14:textId="00D776E7" w:rsidR="00747328" w:rsidRDefault="00FF775F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20"/>
                                  <w:lang w:val="en-IE"/>
                                </w:rPr>
                                <w:t>……………………</w:t>
                              </w:r>
                              <w:r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  <w:t>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….…….(LO)</w:t>
                              </w:r>
                            </w:p>
                            <w:p w14:paraId="64195945" w14:textId="75B618A4" w:rsidR="009174F5" w:rsidRPr="009626E9" w:rsidRDefault="009174F5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Sign.................        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(LO)</w:t>
                              </w:r>
                            </w:p>
                            <w:p w14:paraId="38FF0087" w14:textId="65DC2FE8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..(QC)</w:t>
                              </w:r>
                            </w:p>
                            <w:p w14:paraId="38FF0089" w14:textId="4B26B983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8A" w14:textId="67E8D4F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 xml:space="preserve">. 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8B" w14:textId="77777777" w:rsidR="00E15ED4" w:rsidRPr="00233C8E" w:rsidRDefault="00E15ED4" w:rsidP="00233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220" y="1207"/>
                            <a:ext cx="1569" cy="13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8C" w14:textId="77777777" w:rsidR="00E15ED4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</w:p>
                            <w:p w14:paraId="38FF008D" w14:textId="77777777" w:rsidR="00E15ED4" w:rsidRPr="00F16691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1</w:t>
                              </w:r>
                              <w:r w:rsidRPr="00F16691">
                                <w:rPr>
                                  <w:vertAlign w:val="superscript"/>
                                  <w:lang w:val="en-IE"/>
                                </w:rPr>
                                <w:t>st</w:t>
                              </w:r>
                              <w:r>
                                <w:rPr>
                                  <w:lang w:val="en-IE"/>
                                </w:rPr>
                                <w:t xml:space="preserve">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F0062" id="Group 42" o:spid="_x0000_s1040" style="position:absolute;margin-left:-12.25pt;margin-top:2.8pt;width:118.1pt;height:172.05pt;z-index:251674112" coordorigin="975,1207" coordsize="236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">
                <v:rect id="Rectangle 16" o:spid="_x0000_s1041" style="position:absolute;left:975;top:2643;width:236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1C2E7E35" w14:textId="3C286BA3" w:rsidR="009174F5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590715"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(LO)</w:t>
                        </w:r>
                      </w:p>
                      <w:p w14:paraId="0B671FD9" w14:textId="77777777" w:rsidR="00FF775F" w:rsidRDefault="00747328" w:rsidP="00233C8E">
                        <w:pPr>
                          <w:spacing w:after="0" w:line="240" w:lineRule="auto"/>
                          <w:rPr>
                            <w:color w:val="FF0000"/>
                            <w:sz w:val="20"/>
                            <w:lang w:val="en-IE"/>
                          </w:rPr>
                        </w:pPr>
                        <w:r w:rsidRPr="00747328">
                          <w:rPr>
                            <w:color w:val="FF0000"/>
                            <w:sz w:val="20"/>
                            <w:lang w:val="en-IE"/>
                          </w:rPr>
                          <w:t>Flash Batch No</w:t>
                        </w:r>
                      </w:p>
                      <w:p w14:paraId="7685A3C9" w14:textId="00D776E7" w:rsidR="00747328" w:rsidRDefault="00FF775F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FF775F">
                          <w:rPr>
                            <w:sz w:val="20"/>
                            <w:lang w:val="en-IE"/>
                          </w:rPr>
                          <w:t>……………………</w:t>
                        </w:r>
                        <w:r>
                          <w:rPr>
                            <w:color w:val="FF0000"/>
                            <w:sz w:val="20"/>
                            <w:lang w:val="en-IE"/>
                          </w:rPr>
                          <w:t>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….…….(LO)</w:t>
                        </w:r>
                      </w:p>
                      <w:p w14:paraId="64195945" w14:textId="75B618A4" w:rsidR="009174F5" w:rsidRPr="009626E9" w:rsidRDefault="009174F5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 xml:space="preserve">Sign.................        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  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(LO)</w:t>
                        </w:r>
                      </w:p>
                      <w:p w14:paraId="38FF0087" w14:textId="65DC2FE8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..(QC)</w:t>
                        </w:r>
                      </w:p>
                      <w:p w14:paraId="38FF0089" w14:textId="4B26B983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8A" w14:textId="67E8D4F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....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 xml:space="preserve">. 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8B" w14:textId="77777777" w:rsidR="00E15ED4" w:rsidRPr="00233C8E" w:rsidRDefault="00E15ED4" w:rsidP="00233C8E"/>
                    </w:txbxContent>
                  </v:textbox>
                </v:rect>
                <v:oval id="Oval 17" o:spid="_x0000_s1042" style="position:absolute;left:1220;top:1207;width:1569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>
                  <v:textbox>
                    <w:txbxContent>
                      <w:p w14:paraId="38FF008C" w14:textId="77777777" w:rsidR="00E15ED4" w:rsidRDefault="00E15ED4" w:rsidP="00E15ED4">
                        <w:pPr>
                          <w:rPr>
                            <w:lang w:val="en-IE"/>
                          </w:rPr>
                        </w:pPr>
                      </w:p>
                      <w:p w14:paraId="38FF008D" w14:textId="77777777" w:rsidR="00E15ED4" w:rsidRPr="00F16691" w:rsidRDefault="00E15ED4" w:rsidP="00E15ED4">
                        <w:pPr>
                          <w:rPr>
                            <w:lang w:val="en-IE"/>
                          </w:rPr>
                        </w:pPr>
                        <w:r>
                          <w:rPr>
                            <w:lang w:val="en-IE"/>
                          </w:rPr>
                          <w:t>1</w:t>
                        </w:r>
                        <w:r w:rsidRPr="00F16691">
                          <w:rPr>
                            <w:vertAlign w:val="superscript"/>
                            <w:lang w:val="en-IE"/>
                          </w:rPr>
                          <w:t>st</w:t>
                        </w:r>
                        <w:r>
                          <w:rPr>
                            <w:lang w:val="en-IE"/>
                          </w:rPr>
                          <w:t xml:space="preserve"> Label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8FEFFF1" w14:textId="07954552" w:rsidR="00E15ED4" w:rsidRPr="00E15ED4" w:rsidRDefault="00242E99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297" distR="114297" simplePos="0" relativeHeight="251665408" behindDoc="0" locked="0" layoutInCell="1" allowOverlap="1" wp14:anchorId="38FF0066" wp14:editId="67D171F9">
                <wp:simplePos x="0" y="0"/>
                <wp:positionH relativeFrom="column">
                  <wp:posOffset>571499</wp:posOffset>
                </wp:positionH>
                <wp:positionV relativeFrom="paragraph">
                  <wp:posOffset>61594</wp:posOffset>
                </wp:positionV>
                <wp:extent cx="0" cy="0"/>
                <wp:effectExtent l="0" t="0" r="0" b="0"/>
                <wp:wrapNone/>
                <wp:docPr id="5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816B4" id="Line 8" o:spid="_x0000_s1026" style="position:absolute;z-index:251665408;visibility:visible;mso-wrap-style:square;mso-width-percent:0;mso-height-percent:0;mso-wrap-distance-left:3.17492mm;mso-wrap-distance-top:-8e-5mm;mso-wrap-distance-right:3.17492mm;mso-wrap-distance-bottom:-8e-5mm;mso-position-horizontal:absolute;mso-position-horizontal-relative:text;mso-position-vertical:absolute;mso-position-vertical-relative:text;mso-width-percent:0;mso-height-percent:0;mso-width-relative:page;mso-height-relative:page" from="45pt,4.85pt" to="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BkXP/k2AAAAAUBAAAPAAAAAAAAAAAAAAAAAAEEAABkcnMvZG93bnJldi54bWxQSwUGAAAAAAQA&#10;BADzAAAABgUAAAAA&#10;"/>
            </w:pict>
          </mc:Fallback>
        </mc:AlternateContent>
      </w:r>
    </w:p>
    <w:p w14:paraId="38FEFFF2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3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4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5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6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7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8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9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A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B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C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EFFFD" w14:textId="77777777" w:rsidR="00C40BEC" w:rsidRDefault="00C40BEC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  <w:bookmarkStart w:id="0" w:name="OLE_LINK1"/>
      <w:bookmarkStart w:id="1" w:name="OLE_LINK2"/>
    </w:p>
    <w:p w14:paraId="38FEFFFE" w14:textId="6A351285" w:rsidR="00233C8E" w:rsidRDefault="00242E99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38FF0067" wp14:editId="17BC3A3D">
                <wp:simplePos x="0" y="0"/>
                <wp:positionH relativeFrom="column">
                  <wp:posOffset>-155448</wp:posOffset>
                </wp:positionH>
                <wp:positionV relativeFrom="paragraph">
                  <wp:posOffset>18923</wp:posOffset>
                </wp:positionV>
                <wp:extent cx="6286500" cy="2186940"/>
                <wp:effectExtent l="0" t="0" r="19050" b="22860"/>
                <wp:wrapNone/>
                <wp:docPr id="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2186940"/>
                          <a:chOff x="1155" y="13259"/>
                          <a:chExt cx="9900" cy="3444"/>
                        </a:xfrm>
                      </wpg:grpSpPr>
                      <wps:wsp>
                        <wps:cNvPr id="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573" y="13259"/>
                            <a:ext cx="1532" cy="1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A7" w14:textId="77777777" w:rsidR="00E15ED4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</w:p>
                            <w:p w14:paraId="38FF00A8" w14:textId="77777777" w:rsidR="00E15ED4" w:rsidRPr="00F16691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lang w:val="en-IE"/>
                                </w:rPr>
                                <w:t>1</w:t>
                              </w:r>
                              <w:r w:rsidRPr="00F16691">
                                <w:rPr>
                                  <w:vertAlign w:val="superscript"/>
                                  <w:lang w:val="en-IE"/>
                                </w:rPr>
                                <w:t>st</w:t>
                              </w:r>
                              <w:r>
                                <w:rPr>
                                  <w:lang w:val="en-IE"/>
                                </w:rPr>
                                <w:t xml:space="preserve">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164" y="13260"/>
                            <a:ext cx="1518" cy="1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A9" w14:textId="77777777" w:rsidR="00E15ED4" w:rsidRDefault="00E15ED4" w:rsidP="00E15ED4">
                              <w:pPr>
                                <w:jc w:val="center"/>
                                <w:rPr>
                                  <w:lang w:val="en-IE"/>
                                </w:rPr>
                              </w:pPr>
                            </w:p>
                            <w:p w14:paraId="38FF00AA" w14:textId="77777777" w:rsidR="00E15ED4" w:rsidRPr="00FF775F" w:rsidRDefault="00E15ED4" w:rsidP="00E15ED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18"/>
                                  <w:szCs w:val="18"/>
                                  <w:lang w:val="en-IE"/>
                                </w:rPr>
                                <w:t>Last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6599" y="13362"/>
                            <a:ext cx="1569" cy="1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AB" w14:textId="77777777" w:rsidR="00E15ED4" w:rsidRDefault="00E15ED4" w:rsidP="00E15ED4">
                              <w:pPr>
                                <w:rPr>
                                  <w:lang w:val="en-IE"/>
                                </w:rPr>
                              </w:pPr>
                            </w:p>
                            <w:p w14:paraId="38FF00AC" w14:textId="77777777" w:rsidR="00E15ED4" w:rsidRPr="00FF775F" w:rsidRDefault="00E15ED4" w:rsidP="00E15ED4">
                              <w:pPr>
                                <w:rPr>
                                  <w:sz w:val="18"/>
                                  <w:szCs w:val="18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18"/>
                                  <w:szCs w:val="18"/>
                                  <w:lang w:val="en-IE"/>
                                </w:rPr>
                                <w:t>1</w:t>
                              </w:r>
                              <w:r w:rsidRPr="00FF775F">
                                <w:rPr>
                                  <w:sz w:val="18"/>
                                  <w:szCs w:val="18"/>
                                  <w:vertAlign w:val="superscript"/>
                                  <w:lang w:val="en-IE"/>
                                </w:rPr>
                                <w:t>st</w:t>
                              </w:r>
                              <w:r w:rsidRPr="00FF775F">
                                <w:rPr>
                                  <w:sz w:val="18"/>
                                  <w:szCs w:val="18"/>
                                  <w:lang w:val="en-IE"/>
                                </w:rPr>
                                <w:t xml:space="preserve"> 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9363" y="13362"/>
                            <a:ext cx="1497" cy="1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F00AD" w14:textId="77777777" w:rsidR="00E15ED4" w:rsidRDefault="00E15ED4" w:rsidP="00E15ED4">
                              <w:pPr>
                                <w:jc w:val="center"/>
                                <w:rPr>
                                  <w:lang w:val="en-IE"/>
                                </w:rPr>
                              </w:pPr>
                            </w:p>
                            <w:p w14:paraId="38FF00AE" w14:textId="77777777" w:rsidR="00E15ED4" w:rsidRPr="00FF775F" w:rsidRDefault="00E15ED4" w:rsidP="00E15ED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18"/>
                                  <w:szCs w:val="18"/>
                                  <w:lang w:val="en-IE"/>
                                </w:rPr>
                                <w:t>Last Label</w:t>
                              </w:r>
                            </w:p>
                            <w:p w14:paraId="38FF00AF" w14:textId="77777777" w:rsidR="00E15ED4" w:rsidRDefault="00E15ED4" w:rsidP="00E15E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55" y="14788"/>
                            <a:ext cx="2506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B5394" w14:textId="0DFD6AB4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(LO)</w:t>
                              </w:r>
                            </w:p>
                            <w:p w14:paraId="3D2D7838" w14:textId="53AEF7A7" w:rsidR="00FF775F" w:rsidRDefault="00FF775F" w:rsidP="00590715">
                              <w:pPr>
                                <w:spacing w:after="0" w:line="240" w:lineRule="auto"/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  <w:t>Flash Batch No</w:t>
                              </w:r>
                            </w:p>
                            <w:p w14:paraId="463F68F4" w14:textId="7E196614" w:rsidR="00FF775F" w:rsidRPr="00FF775F" w:rsidRDefault="00FF775F" w:rsidP="00590715">
                              <w:pPr>
                                <w:spacing w:after="0" w:line="240" w:lineRule="auto"/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20"/>
                                  <w:lang w:val="en-IE"/>
                                </w:rPr>
                                <w:t>…………………………………(LO)</w:t>
                              </w:r>
                            </w:p>
                            <w:p w14:paraId="7B32357F" w14:textId="262DB7F3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Sign................. 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…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      (LO)</w:t>
                              </w:r>
                            </w:p>
                            <w:p w14:paraId="503B3615" w14:textId="2EC7DE6F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..(QC)</w:t>
                              </w:r>
                            </w:p>
                            <w:p w14:paraId="0A96A1AB" w14:textId="44AD2636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4FC4CF06" w14:textId="419FAFF2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4C46F1F8" w14:textId="77777777" w:rsidR="00590715" w:rsidRPr="00233C8E" w:rsidRDefault="00590715" w:rsidP="00590715"/>
                            <w:p w14:paraId="38FF00B0" w14:textId="5A0BAC69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........(LO)</w:t>
                              </w:r>
                            </w:p>
                            <w:p w14:paraId="38FF00B1" w14:textId="24707761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B2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Sign..................(LineOp)</w:t>
                              </w:r>
                            </w:p>
                            <w:p w14:paraId="38FF00B3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B4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B5" w14:textId="77777777" w:rsidR="00E15ED4" w:rsidRPr="002F444C" w:rsidRDefault="00E15ED4" w:rsidP="00E15ED4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29" y="14774"/>
                            <a:ext cx="2265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9A4C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 (LO)</w:t>
                              </w:r>
                            </w:p>
                            <w:p w14:paraId="7CD54254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         (LO)</w:t>
                              </w:r>
                            </w:p>
                            <w:p w14:paraId="1C5E7FDD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...........(QC)</w:t>
                              </w:r>
                            </w:p>
                            <w:p w14:paraId="705BF1C3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1256B3B0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23382581" w14:textId="77777777" w:rsidR="00590715" w:rsidRPr="00233C8E" w:rsidRDefault="00590715" w:rsidP="00590715"/>
                            <w:p w14:paraId="38FF00B6" w14:textId="703B6CED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.......(LO)</w:t>
                              </w:r>
                            </w:p>
                            <w:p w14:paraId="38FF00B7" w14:textId="179F2C0D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B8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Sign..................(LineOp)</w:t>
                              </w:r>
                            </w:p>
                            <w:p w14:paraId="38FF00B9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BA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BB" w14:textId="77777777" w:rsidR="00E15ED4" w:rsidRPr="002F444C" w:rsidRDefault="00E15ED4" w:rsidP="00E15ED4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246" y="14788"/>
                            <a:ext cx="2265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F07D9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 (LO)</w:t>
                              </w:r>
                            </w:p>
                            <w:p w14:paraId="2054B7FE" w14:textId="77777777" w:rsidR="00FF775F" w:rsidRDefault="00747328" w:rsidP="00590715">
                              <w:pPr>
                                <w:spacing w:after="0" w:line="240" w:lineRule="auto"/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</w:pPr>
                              <w:r w:rsidRPr="00747328">
                                <w:rPr>
                                  <w:color w:val="FF0000"/>
                                  <w:sz w:val="20"/>
                                  <w:lang w:val="en-IE"/>
                                </w:rPr>
                                <w:t>Flash Batch No</w:t>
                              </w:r>
                            </w:p>
                            <w:p w14:paraId="7D7F49AD" w14:textId="1FAF1D41" w:rsidR="00747328" w:rsidRDefault="00FF775F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FF775F">
                                <w:rPr>
                                  <w:sz w:val="20"/>
                                  <w:lang w:val="en-IE"/>
                                </w:rPr>
                                <w:t>……………………..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…...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="00747328">
                                <w:rPr>
                                  <w:sz w:val="20"/>
                                  <w:lang w:val="en-IE"/>
                                </w:rPr>
                                <w:t>(LO)</w:t>
                              </w:r>
                            </w:p>
                            <w:p w14:paraId="64DCEF4A" w14:textId="1A3BB441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         (LO)</w:t>
                              </w:r>
                            </w:p>
                            <w:p w14:paraId="0AD4E1D9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...........(QC)</w:t>
                              </w:r>
                            </w:p>
                            <w:p w14:paraId="23E8EDE4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9FB162D" w14:textId="4DF329EC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="00FF775F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708E87B9" w14:textId="77777777" w:rsidR="00590715" w:rsidRPr="00233C8E" w:rsidRDefault="00590715" w:rsidP="00590715"/>
                            <w:p w14:paraId="38FF00BC" w14:textId="3F626BAD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.......(LO)</w:t>
                              </w:r>
                            </w:p>
                            <w:p w14:paraId="38FF00BD" w14:textId="3102AB4C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BE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Sign..................(LineOp)</w:t>
                              </w:r>
                            </w:p>
                            <w:p w14:paraId="38FF00BF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C0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C1" w14:textId="77777777" w:rsidR="00E15ED4" w:rsidRPr="009626E9" w:rsidRDefault="00E15ED4" w:rsidP="00E15ED4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790" y="14788"/>
                            <a:ext cx="2265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BA12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................... (LO)</w:t>
                              </w:r>
                            </w:p>
                            <w:p w14:paraId="556413BD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         (LO)</w:t>
                              </w:r>
                            </w:p>
                            <w:p w14:paraId="7B561345" w14:textId="77777777" w:rsidR="00590715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...........(QC)</w:t>
                              </w:r>
                            </w:p>
                            <w:p w14:paraId="302E4790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7A7C1EC6" w14:textId="77777777" w:rsidR="00590715" w:rsidRPr="009626E9" w:rsidRDefault="00590715" w:rsidP="00590715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06B58C5E" w14:textId="77777777" w:rsidR="00590715" w:rsidRPr="00233C8E" w:rsidRDefault="00590715" w:rsidP="00590715"/>
                            <w:p w14:paraId="38FF00C2" w14:textId="34C71D1C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Time....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.......(LO)</w:t>
                              </w:r>
                            </w:p>
                            <w:p w14:paraId="38FF00C3" w14:textId="3682A49B" w:rsidR="00233C8E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Label Info....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="00D16940">
                                <w:rPr>
                                  <w:sz w:val="20"/>
                                  <w:lang w:val="en-IE"/>
                                </w:rPr>
                                <w:t>...(QC)</w:t>
                              </w:r>
                            </w:p>
                            <w:p w14:paraId="38FF00C4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Sign..................(LineOp)</w:t>
                              </w:r>
                            </w:p>
                            <w:p w14:paraId="38FF00C5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RR Page No.....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(QC)</w:t>
                              </w:r>
                            </w:p>
                            <w:p w14:paraId="38FF00C6" w14:textId="77777777" w:rsidR="00233C8E" w:rsidRPr="009626E9" w:rsidRDefault="00233C8E" w:rsidP="00233C8E">
                              <w:pPr>
                                <w:spacing w:after="0" w:line="240" w:lineRule="auto"/>
                                <w:rPr>
                                  <w:sz w:val="20"/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lang w:val="en-IE"/>
                                </w:rPr>
                                <w:t>S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ign............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>........</w:t>
                              </w:r>
                              <w:r w:rsidRPr="009626E9">
                                <w:rPr>
                                  <w:sz w:val="20"/>
                                  <w:lang w:val="en-IE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lang w:val="en-IE"/>
                                </w:rPr>
                                <w:t xml:space="preserve"> (QC)</w:t>
                              </w:r>
                            </w:p>
                            <w:p w14:paraId="38FF00C7" w14:textId="77777777" w:rsidR="00E15ED4" w:rsidRPr="002F444C" w:rsidRDefault="00E15ED4" w:rsidP="00E15ED4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F0067" id="Group 40" o:spid="_x0000_s1043" style="position:absolute;margin-left:-12.25pt;margin-top:1.5pt;width:495pt;height:172.2pt;z-index:251686400" coordorigin="1155,13259" coordsize="9900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">
                <v:oval id="Oval 24" o:spid="_x0000_s1044" style="position:absolute;left:1573;top:13259;width:153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38FF00A7" w14:textId="77777777" w:rsidR="00E15ED4" w:rsidRDefault="00E15ED4" w:rsidP="00E15ED4">
                        <w:pPr>
                          <w:rPr>
                            <w:lang w:val="en-IE"/>
                          </w:rPr>
                        </w:pPr>
                      </w:p>
                      <w:p w14:paraId="38FF00A8" w14:textId="77777777" w:rsidR="00E15ED4" w:rsidRPr="00F16691" w:rsidRDefault="00E15ED4" w:rsidP="00E15ED4">
                        <w:pPr>
                          <w:rPr>
                            <w:lang w:val="en-IE"/>
                          </w:rPr>
                        </w:pPr>
                        <w:r>
                          <w:rPr>
                            <w:lang w:val="en-IE"/>
                          </w:rPr>
                          <w:t>1</w:t>
                        </w:r>
                        <w:r w:rsidRPr="00F16691">
                          <w:rPr>
                            <w:vertAlign w:val="superscript"/>
                            <w:lang w:val="en-IE"/>
                          </w:rPr>
                          <w:t>st</w:t>
                        </w:r>
                        <w:r>
                          <w:rPr>
                            <w:lang w:val="en-IE"/>
                          </w:rPr>
                          <w:t xml:space="preserve"> Label</w:t>
                        </w:r>
                      </w:p>
                    </w:txbxContent>
                  </v:textbox>
                </v:oval>
                <v:oval id="Oval 25" o:spid="_x0000_s1045" style="position:absolute;left:4164;top:13260;width:1518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14:paraId="38FF00A9" w14:textId="77777777" w:rsidR="00E15ED4" w:rsidRDefault="00E15ED4" w:rsidP="00E15ED4">
                        <w:pPr>
                          <w:jc w:val="center"/>
                          <w:rPr>
                            <w:lang w:val="en-IE"/>
                          </w:rPr>
                        </w:pPr>
                      </w:p>
                      <w:p w14:paraId="38FF00AA" w14:textId="77777777" w:rsidR="00E15ED4" w:rsidRPr="00FF775F" w:rsidRDefault="00E15ED4" w:rsidP="00E15ED4">
                        <w:pPr>
                          <w:jc w:val="center"/>
                          <w:rPr>
                            <w:sz w:val="18"/>
                            <w:szCs w:val="18"/>
                            <w:lang w:val="en-IE"/>
                          </w:rPr>
                        </w:pPr>
                        <w:r w:rsidRPr="00FF775F">
                          <w:rPr>
                            <w:sz w:val="18"/>
                            <w:szCs w:val="18"/>
                            <w:lang w:val="en-IE"/>
                          </w:rPr>
                          <w:t>Last Label</w:t>
                        </w:r>
                      </w:p>
                    </w:txbxContent>
                  </v:textbox>
                </v:oval>
                <v:oval id="Oval 26" o:spid="_x0000_s1046" style="position:absolute;left:6599;top:13362;width:1569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14:paraId="38FF00AB" w14:textId="77777777" w:rsidR="00E15ED4" w:rsidRDefault="00E15ED4" w:rsidP="00E15ED4">
                        <w:pPr>
                          <w:rPr>
                            <w:lang w:val="en-IE"/>
                          </w:rPr>
                        </w:pPr>
                      </w:p>
                      <w:p w14:paraId="38FF00AC" w14:textId="77777777" w:rsidR="00E15ED4" w:rsidRPr="00FF775F" w:rsidRDefault="00E15ED4" w:rsidP="00E15ED4">
                        <w:pPr>
                          <w:rPr>
                            <w:sz w:val="18"/>
                            <w:szCs w:val="18"/>
                            <w:lang w:val="en-IE"/>
                          </w:rPr>
                        </w:pPr>
                        <w:r w:rsidRPr="00FF775F">
                          <w:rPr>
                            <w:sz w:val="18"/>
                            <w:szCs w:val="18"/>
                            <w:lang w:val="en-IE"/>
                          </w:rPr>
                          <w:t>1</w:t>
                        </w:r>
                        <w:r w:rsidRPr="00FF775F">
                          <w:rPr>
                            <w:sz w:val="18"/>
                            <w:szCs w:val="18"/>
                            <w:vertAlign w:val="superscript"/>
                            <w:lang w:val="en-IE"/>
                          </w:rPr>
                          <w:t>st</w:t>
                        </w:r>
                        <w:r w:rsidRPr="00FF775F">
                          <w:rPr>
                            <w:sz w:val="18"/>
                            <w:szCs w:val="18"/>
                            <w:lang w:val="en-IE"/>
                          </w:rPr>
                          <w:t xml:space="preserve"> Label</w:t>
                        </w:r>
                      </w:p>
                    </w:txbxContent>
                  </v:textbox>
                </v:oval>
                <v:oval id="Oval 27" o:spid="_x0000_s1047" style="position:absolute;left:9363;top:13362;width:149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38FF00AD" w14:textId="77777777" w:rsidR="00E15ED4" w:rsidRDefault="00E15ED4" w:rsidP="00E15ED4">
                        <w:pPr>
                          <w:jc w:val="center"/>
                          <w:rPr>
                            <w:lang w:val="en-IE"/>
                          </w:rPr>
                        </w:pPr>
                      </w:p>
                      <w:p w14:paraId="38FF00AE" w14:textId="77777777" w:rsidR="00E15ED4" w:rsidRPr="00FF775F" w:rsidRDefault="00E15ED4" w:rsidP="00E15ED4">
                        <w:pPr>
                          <w:jc w:val="center"/>
                          <w:rPr>
                            <w:sz w:val="18"/>
                            <w:szCs w:val="18"/>
                            <w:lang w:val="en-IE"/>
                          </w:rPr>
                        </w:pPr>
                        <w:r w:rsidRPr="00FF775F">
                          <w:rPr>
                            <w:sz w:val="18"/>
                            <w:szCs w:val="18"/>
                            <w:lang w:val="en-IE"/>
                          </w:rPr>
                          <w:t>Last Label</w:t>
                        </w:r>
                      </w:p>
                      <w:p w14:paraId="38FF00AF" w14:textId="77777777" w:rsidR="00E15ED4" w:rsidRDefault="00E15ED4" w:rsidP="00E15ED4"/>
                    </w:txbxContent>
                  </v:textbox>
                </v:oval>
                <v:rect id="Rectangle 28" o:spid="_x0000_s1048" style="position:absolute;left:1155;top:14788;width:2506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A2B5394" w14:textId="0DFD6AB4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....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(LO)</w:t>
                        </w:r>
                      </w:p>
                      <w:p w14:paraId="3D2D7838" w14:textId="53AEF7A7" w:rsidR="00FF775F" w:rsidRDefault="00FF775F" w:rsidP="00590715">
                        <w:pPr>
                          <w:spacing w:after="0" w:line="240" w:lineRule="auto"/>
                          <w:rPr>
                            <w:color w:val="FF0000"/>
                            <w:sz w:val="20"/>
                            <w:lang w:val="en-IE"/>
                          </w:rPr>
                        </w:pPr>
                        <w:r w:rsidRPr="00FF775F">
                          <w:rPr>
                            <w:color w:val="FF0000"/>
                            <w:sz w:val="20"/>
                            <w:lang w:val="en-IE"/>
                          </w:rPr>
                          <w:t>Flash Batch No</w:t>
                        </w:r>
                      </w:p>
                      <w:p w14:paraId="463F68F4" w14:textId="7E196614" w:rsidR="00FF775F" w:rsidRPr="00FF775F" w:rsidRDefault="00FF775F" w:rsidP="00590715">
                        <w:pPr>
                          <w:spacing w:after="0" w:line="240" w:lineRule="auto"/>
                          <w:rPr>
                            <w:color w:val="FF0000"/>
                            <w:sz w:val="20"/>
                            <w:lang w:val="en-IE"/>
                          </w:rPr>
                        </w:pPr>
                        <w:r w:rsidRPr="00FF775F">
                          <w:rPr>
                            <w:sz w:val="20"/>
                            <w:lang w:val="en-IE"/>
                          </w:rPr>
                          <w:t>…………………………………(LO)</w:t>
                        </w:r>
                      </w:p>
                      <w:p w14:paraId="7B32357F" w14:textId="262DB7F3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 xml:space="preserve">Sign................. 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…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      (LO)</w:t>
                        </w:r>
                      </w:p>
                      <w:p w14:paraId="503B3615" w14:textId="2EC7DE6F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.....</w:t>
                        </w:r>
                        <w:r>
                          <w:rPr>
                            <w:sz w:val="20"/>
                            <w:lang w:val="en-IE"/>
                          </w:rPr>
                          <w:t>..(QC)</w:t>
                        </w:r>
                      </w:p>
                      <w:p w14:paraId="0A96A1AB" w14:textId="44AD2636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4FC4CF06" w14:textId="419FAFF2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4C46F1F8" w14:textId="77777777" w:rsidR="00590715" w:rsidRPr="00233C8E" w:rsidRDefault="00590715" w:rsidP="00590715"/>
                      <w:p w14:paraId="38FF00B0" w14:textId="5A0BAC69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........(LO)</w:t>
                        </w:r>
                      </w:p>
                      <w:p w14:paraId="38FF00B1" w14:textId="24707761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B2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Sign..................(LineOp)</w:t>
                        </w:r>
                      </w:p>
                      <w:p w14:paraId="38FF00B3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B4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B5" w14:textId="77777777" w:rsidR="00E15ED4" w:rsidRPr="002F444C" w:rsidRDefault="00E15ED4" w:rsidP="00E15ED4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Rectangle 29" o:spid="_x0000_s1049" style="position:absolute;left:3829;top:14774;width:2265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58BD9A4C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 (LO)</w:t>
                        </w:r>
                      </w:p>
                      <w:p w14:paraId="7CD54254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         (LO)</w:t>
                        </w:r>
                      </w:p>
                      <w:p w14:paraId="1C5E7FDD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...........(QC)</w:t>
                        </w:r>
                      </w:p>
                      <w:p w14:paraId="705BF1C3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1256B3B0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23382581" w14:textId="77777777" w:rsidR="00590715" w:rsidRPr="00233C8E" w:rsidRDefault="00590715" w:rsidP="00590715"/>
                      <w:p w14:paraId="38FF00B6" w14:textId="703B6CED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.......(LO)</w:t>
                        </w:r>
                      </w:p>
                      <w:p w14:paraId="38FF00B7" w14:textId="179F2C0D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B8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Sign..................(LineOp)</w:t>
                        </w:r>
                      </w:p>
                      <w:p w14:paraId="38FF00B9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BA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BB" w14:textId="77777777" w:rsidR="00E15ED4" w:rsidRPr="002F444C" w:rsidRDefault="00E15ED4" w:rsidP="00E15ED4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rect id="Rectangle 30" o:spid="_x0000_s1050" style="position:absolute;left:6246;top:14788;width:2265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14:paraId="3AFF07D9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 (LO)</w:t>
                        </w:r>
                      </w:p>
                      <w:p w14:paraId="2054B7FE" w14:textId="77777777" w:rsidR="00FF775F" w:rsidRDefault="00747328" w:rsidP="00590715">
                        <w:pPr>
                          <w:spacing w:after="0" w:line="240" w:lineRule="auto"/>
                          <w:rPr>
                            <w:color w:val="FF0000"/>
                            <w:sz w:val="20"/>
                            <w:lang w:val="en-IE"/>
                          </w:rPr>
                        </w:pPr>
                        <w:r w:rsidRPr="00747328">
                          <w:rPr>
                            <w:color w:val="FF0000"/>
                            <w:sz w:val="20"/>
                            <w:lang w:val="en-IE"/>
                          </w:rPr>
                          <w:t>Flash Batch No</w:t>
                        </w:r>
                      </w:p>
                      <w:p w14:paraId="7D7F49AD" w14:textId="1FAF1D41" w:rsidR="00747328" w:rsidRDefault="00FF775F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FF775F">
                          <w:rPr>
                            <w:sz w:val="20"/>
                            <w:lang w:val="en-IE"/>
                          </w:rPr>
                          <w:t>……………………..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…...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="00747328">
                          <w:rPr>
                            <w:sz w:val="20"/>
                            <w:lang w:val="en-IE"/>
                          </w:rPr>
                          <w:t>(LO)</w:t>
                        </w:r>
                      </w:p>
                      <w:p w14:paraId="64DCEF4A" w14:textId="1A3BB441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         (LO)</w:t>
                        </w:r>
                      </w:p>
                      <w:p w14:paraId="0AD4E1D9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...........(QC)</w:t>
                        </w:r>
                      </w:p>
                      <w:p w14:paraId="23E8EDE4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9FB162D" w14:textId="4DF329EC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 w:rsidR="00FF775F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708E87B9" w14:textId="77777777" w:rsidR="00590715" w:rsidRPr="00233C8E" w:rsidRDefault="00590715" w:rsidP="00590715"/>
                      <w:p w14:paraId="38FF00BC" w14:textId="3F626BAD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.......(LO)</w:t>
                        </w:r>
                      </w:p>
                      <w:p w14:paraId="38FF00BD" w14:textId="3102AB4C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BE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Sign..................(LineOp)</w:t>
                        </w:r>
                      </w:p>
                      <w:p w14:paraId="38FF00BF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C0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C1" w14:textId="77777777" w:rsidR="00E15ED4" w:rsidRPr="009626E9" w:rsidRDefault="00E15ED4" w:rsidP="00E15ED4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51" style="position:absolute;left:8790;top:14788;width:2265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6F9BA12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................... (LO)</w:t>
                        </w:r>
                      </w:p>
                      <w:p w14:paraId="556413BD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         (LO)</w:t>
                        </w:r>
                      </w:p>
                      <w:p w14:paraId="7B561345" w14:textId="77777777" w:rsidR="00590715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...........(QC)</w:t>
                        </w:r>
                      </w:p>
                      <w:p w14:paraId="302E4790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</w:t>
                        </w:r>
                        <w:r>
                          <w:rPr>
                            <w:sz w:val="20"/>
                            <w:lang w:val="en-IE"/>
                          </w:rPr>
                          <w:t>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7A7C1EC6" w14:textId="77777777" w:rsidR="00590715" w:rsidRPr="009626E9" w:rsidRDefault="00590715" w:rsidP="00590715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06B58C5E" w14:textId="77777777" w:rsidR="00590715" w:rsidRPr="00233C8E" w:rsidRDefault="00590715" w:rsidP="00590715"/>
                      <w:p w14:paraId="38FF00C2" w14:textId="34C71D1C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Time....</w:t>
                        </w:r>
                        <w:r>
                          <w:rPr>
                            <w:sz w:val="20"/>
                            <w:lang w:val="en-IE"/>
                          </w:rPr>
                          <w:t>............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.......(LO)</w:t>
                        </w:r>
                      </w:p>
                      <w:p w14:paraId="38FF00C3" w14:textId="3682A49B" w:rsidR="00233C8E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Label Info....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="00D16940">
                          <w:rPr>
                            <w:sz w:val="20"/>
                            <w:lang w:val="en-IE"/>
                          </w:rPr>
                          <w:t>...(QC)</w:t>
                        </w:r>
                      </w:p>
                      <w:p w14:paraId="38FF00C4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Sign..................(LineOp)</w:t>
                        </w:r>
                      </w:p>
                      <w:p w14:paraId="38FF00C5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 w:rsidRPr="009626E9">
                          <w:rPr>
                            <w:sz w:val="20"/>
                            <w:lang w:val="en-IE"/>
                          </w:rPr>
                          <w:t>RR Page No.....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>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..</w:t>
                        </w:r>
                        <w:r>
                          <w:rPr>
                            <w:sz w:val="20"/>
                            <w:lang w:val="en-IE"/>
                          </w:rPr>
                          <w:t>(QC)</w:t>
                        </w:r>
                      </w:p>
                      <w:p w14:paraId="38FF00C6" w14:textId="77777777" w:rsidR="00233C8E" w:rsidRPr="009626E9" w:rsidRDefault="00233C8E" w:rsidP="00233C8E">
                        <w:pPr>
                          <w:spacing w:after="0" w:line="240" w:lineRule="auto"/>
                          <w:rPr>
                            <w:sz w:val="20"/>
                            <w:lang w:val="en-IE"/>
                          </w:rPr>
                        </w:pPr>
                        <w:r>
                          <w:rPr>
                            <w:sz w:val="20"/>
                            <w:lang w:val="en-IE"/>
                          </w:rPr>
                          <w:t>S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ign............</w:t>
                        </w:r>
                        <w:r>
                          <w:rPr>
                            <w:sz w:val="20"/>
                            <w:lang w:val="en-IE"/>
                          </w:rPr>
                          <w:t>........</w:t>
                        </w:r>
                        <w:r w:rsidRPr="009626E9">
                          <w:rPr>
                            <w:sz w:val="20"/>
                            <w:lang w:val="en-IE"/>
                          </w:rPr>
                          <w:t>.</w:t>
                        </w:r>
                        <w:r>
                          <w:rPr>
                            <w:sz w:val="20"/>
                            <w:lang w:val="en-IE"/>
                          </w:rPr>
                          <w:t xml:space="preserve"> (QC)</w:t>
                        </w:r>
                      </w:p>
                      <w:p w14:paraId="38FF00C7" w14:textId="77777777" w:rsidR="00E15ED4" w:rsidRPr="002F444C" w:rsidRDefault="00E15ED4" w:rsidP="00E15ED4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8FEFFFF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0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1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2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3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4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5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6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7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8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9" w14:textId="77777777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A" w14:textId="79627DDA" w:rsidR="00233C8E" w:rsidRDefault="00233C8E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738630F7" w14:textId="77777777" w:rsidR="00FF775F" w:rsidRDefault="00FF775F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7E11702F" w14:textId="77777777" w:rsidR="00FF775F" w:rsidRDefault="00FF775F" w:rsidP="00E15ED4">
      <w:pPr>
        <w:spacing w:after="0" w:line="240" w:lineRule="auto"/>
        <w:rPr>
          <w:rFonts w:ascii="Calibri" w:eastAsia="Times New Roman" w:hAnsi="Calibri" w:cs="Times New Roman"/>
          <w:b/>
          <w:i/>
          <w:sz w:val="20"/>
          <w:szCs w:val="20"/>
        </w:rPr>
      </w:pPr>
    </w:p>
    <w:p w14:paraId="38FF000D" w14:textId="76F54CBF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 w:rsidRPr="00E15ED4">
        <w:rPr>
          <w:rFonts w:ascii="Calibri" w:eastAsia="Times New Roman" w:hAnsi="Calibri" w:cs="Times New Roman"/>
          <w:b/>
          <w:i/>
          <w:sz w:val="20"/>
          <w:szCs w:val="20"/>
        </w:rPr>
        <w:t>Next Roll of punnet labels or crate end labels</w:t>
      </w:r>
      <w:r w:rsidRPr="00E15ED4">
        <w:rPr>
          <w:rFonts w:ascii="Calibri" w:eastAsia="Times New Roman" w:hAnsi="Calibri" w:cs="Times New Roman"/>
          <w:sz w:val="20"/>
          <w:szCs w:val="20"/>
        </w:rPr>
        <w:t>:</w:t>
      </w:r>
      <w:bookmarkEnd w:id="0"/>
      <w:bookmarkEnd w:id="1"/>
    </w:p>
    <w:p w14:paraId="38FF000E" w14:textId="4578FCDE" w:rsidR="00E15ED4" w:rsidRPr="00E15ED4" w:rsidRDefault="00FF775F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4384" behindDoc="0" locked="0" layoutInCell="1" allowOverlap="1" wp14:anchorId="38FF0069" wp14:editId="19BE9C8B">
                <wp:simplePos x="0" y="0"/>
                <wp:positionH relativeFrom="column">
                  <wp:posOffset>3053715</wp:posOffset>
                </wp:positionH>
                <wp:positionV relativeFrom="paragraph">
                  <wp:posOffset>35560</wp:posOffset>
                </wp:positionV>
                <wp:extent cx="0" cy="2999105"/>
                <wp:effectExtent l="0" t="0" r="19050" b="10795"/>
                <wp:wrapNone/>
                <wp:docPr id="4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91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765B1" id="Line 7" o:spid="_x0000_s1026" style="position:absolute;z-index:2516643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240.45pt,2.8pt" to="240.4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F0068" wp14:editId="46D9CB4B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134100" cy="2999105"/>
                <wp:effectExtent l="0" t="0" r="19050" b="10795"/>
                <wp:wrapNone/>
                <wp:docPr id="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299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D3183" id="Rectangle 4" o:spid="_x0000_s1026" style="position:absolute;margin-left:0;margin-top:2.8pt;width:483pt;height:2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"/>
            </w:pict>
          </mc:Fallback>
        </mc:AlternateContent>
      </w:r>
    </w:p>
    <w:p w14:paraId="38FF000F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0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1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2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3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4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5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6" w14:textId="68E2AC0B" w:rsidR="00E15ED4" w:rsidRPr="00E15ED4" w:rsidRDefault="00242E99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F006A" wp14:editId="37D7B25F">
                <wp:simplePos x="0" y="0"/>
                <wp:positionH relativeFrom="column">
                  <wp:posOffset>3996690</wp:posOffset>
                </wp:positionH>
                <wp:positionV relativeFrom="paragraph">
                  <wp:posOffset>66675</wp:posOffset>
                </wp:positionV>
                <wp:extent cx="1351280" cy="889635"/>
                <wp:effectExtent l="0" t="0" r="20320" b="24765"/>
                <wp:wrapNone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C8" w14:textId="77777777" w:rsidR="00C40BEC" w:rsidRDefault="00C40BEC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38FF00C9" w14:textId="77777777" w:rsidR="00E15ED4" w:rsidRPr="00EC720D" w:rsidRDefault="00E15ED4" w:rsidP="00C40BEC">
                            <w:pPr>
                              <w:spacing w:after="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 xml:space="preserve">Last Punnet </w:t>
                            </w:r>
                            <w:r>
                              <w:rPr>
                                <w:b/>
                                <w:lang w:val="en-IE"/>
                              </w:rPr>
                              <w:t>or Crate End</w:t>
                            </w:r>
                            <w:r w:rsidRPr="00EC720D">
                              <w:rPr>
                                <w:b/>
                                <w:lang w:val="en-IE"/>
                              </w:rPr>
                              <w:t xml:space="preserve">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006A" id="Text Box 15" o:spid="_x0000_s1052" type="#_x0000_t202" style="position:absolute;margin-left:314.7pt;margin-top:5.25pt;width:106.4pt;height:7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">
                <v:textbox>
                  <w:txbxContent>
                    <w:p w14:paraId="38FF00C8" w14:textId="77777777" w:rsidR="00C40BEC" w:rsidRDefault="00C40BEC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</w:p>
                    <w:p w14:paraId="38FF00C9" w14:textId="77777777" w:rsidR="00E15ED4" w:rsidRPr="00EC720D" w:rsidRDefault="00E15ED4" w:rsidP="00C40BEC">
                      <w:pPr>
                        <w:spacing w:after="0"/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 xml:space="preserve">Last Punnet </w:t>
                      </w:r>
                      <w:r>
                        <w:rPr>
                          <w:b/>
                          <w:lang w:val="en-IE"/>
                        </w:rPr>
                        <w:t>or Crate End</w:t>
                      </w:r>
                      <w:r w:rsidRPr="00EC720D">
                        <w:rPr>
                          <w:b/>
                          <w:lang w:val="en-IE"/>
                        </w:rPr>
                        <w:t xml:space="preserve">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F006B" wp14:editId="2BE7CBF3">
                <wp:simplePos x="0" y="0"/>
                <wp:positionH relativeFrom="column">
                  <wp:posOffset>953135</wp:posOffset>
                </wp:positionH>
                <wp:positionV relativeFrom="paragraph">
                  <wp:posOffset>73025</wp:posOffset>
                </wp:positionV>
                <wp:extent cx="1303020" cy="883285"/>
                <wp:effectExtent l="0" t="0" r="11430" b="12065"/>
                <wp:wrapNone/>
                <wp:docPr id="4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F00CA" w14:textId="77777777" w:rsidR="00E15ED4" w:rsidRPr="00EC720D" w:rsidRDefault="00E15ED4" w:rsidP="00E15ED4">
                            <w:pPr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 w:rsidRPr="00EC720D">
                              <w:rPr>
                                <w:b/>
                                <w:lang w:val="en-IE"/>
                              </w:rPr>
                              <w:t>1</w:t>
                            </w:r>
                            <w:r w:rsidRPr="00EC720D">
                              <w:rPr>
                                <w:b/>
                                <w:vertAlign w:val="superscript"/>
                                <w:lang w:val="en-IE"/>
                              </w:rPr>
                              <w:t>st</w:t>
                            </w:r>
                            <w:r w:rsidRPr="00EC720D">
                              <w:rPr>
                                <w:b/>
                                <w:lang w:val="en-IE"/>
                              </w:rPr>
                              <w:t xml:space="preserve"> Punnet</w:t>
                            </w:r>
                            <w:r>
                              <w:rPr>
                                <w:b/>
                                <w:lang w:val="en-IE"/>
                              </w:rPr>
                              <w:t xml:space="preserve"> or Crate End</w:t>
                            </w:r>
                            <w:r w:rsidRPr="00EC720D">
                              <w:rPr>
                                <w:b/>
                                <w:lang w:val="en-IE"/>
                              </w:rPr>
                              <w:t xml:space="preserve"> Label</w:t>
                            </w:r>
                            <w:r w:rsidR="00C40BEC">
                              <w:rPr>
                                <w:b/>
                                <w:lang w:val="en-IE"/>
                              </w:rPr>
                              <w:t xml:space="preserve"> from New Roll or After Any Changes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006B" id="Text Box 14" o:spid="_x0000_s1053" type="#_x0000_t202" style="position:absolute;margin-left:75.05pt;margin-top:5.75pt;width:102.6pt;height:6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">
                <v:textbox>
                  <w:txbxContent>
                    <w:p w14:paraId="38FF00CA" w14:textId="77777777" w:rsidR="00E15ED4" w:rsidRPr="00EC720D" w:rsidRDefault="00E15ED4" w:rsidP="00E15ED4">
                      <w:pPr>
                        <w:jc w:val="center"/>
                        <w:rPr>
                          <w:b/>
                          <w:lang w:val="en-IE"/>
                        </w:rPr>
                      </w:pPr>
                      <w:r w:rsidRPr="00EC720D">
                        <w:rPr>
                          <w:b/>
                          <w:lang w:val="en-IE"/>
                        </w:rPr>
                        <w:t>1</w:t>
                      </w:r>
                      <w:r w:rsidRPr="00EC720D">
                        <w:rPr>
                          <w:b/>
                          <w:vertAlign w:val="superscript"/>
                          <w:lang w:val="en-IE"/>
                        </w:rPr>
                        <w:t>st</w:t>
                      </w:r>
                      <w:r w:rsidRPr="00EC720D">
                        <w:rPr>
                          <w:b/>
                          <w:lang w:val="en-IE"/>
                        </w:rPr>
                        <w:t xml:space="preserve"> Punnet</w:t>
                      </w:r>
                      <w:r>
                        <w:rPr>
                          <w:b/>
                          <w:lang w:val="en-IE"/>
                        </w:rPr>
                        <w:t xml:space="preserve"> or Crate End</w:t>
                      </w:r>
                      <w:r w:rsidRPr="00EC720D">
                        <w:rPr>
                          <w:b/>
                          <w:lang w:val="en-IE"/>
                        </w:rPr>
                        <w:t xml:space="preserve"> Label</w:t>
                      </w:r>
                      <w:r w:rsidR="00C40BEC">
                        <w:rPr>
                          <w:b/>
                          <w:lang w:val="en-IE"/>
                        </w:rPr>
                        <w:t xml:space="preserve"> from New Roll or After Any Changes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38FF0017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8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14:paraId="38FF0019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b/>
          <w:bCs/>
          <w:sz w:val="20"/>
          <w:szCs w:val="20"/>
        </w:rPr>
      </w:pPr>
    </w:p>
    <w:tbl>
      <w:tblPr>
        <w:tblStyle w:val="TableGrid3"/>
        <w:tblpPr w:leftFromText="180" w:rightFromText="180" w:vertAnchor="text" w:horzAnchor="margin" w:tblpX="108" w:tblpY="1991"/>
        <w:tblW w:w="9747" w:type="dxa"/>
        <w:tblLook w:val="04A0" w:firstRow="1" w:lastRow="0" w:firstColumn="1" w:lastColumn="0" w:noHBand="0" w:noVBand="1"/>
      </w:tblPr>
      <w:tblGrid>
        <w:gridCol w:w="2376"/>
        <w:gridCol w:w="2410"/>
        <w:gridCol w:w="1944"/>
        <w:gridCol w:w="3017"/>
      </w:tblGrid>
      <w:tr w:rsidR="00590715" w:rsidRPr="001D60FB" w14:paraId="2B66F9E3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45A30E25" w14:textId="47979DBA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Line Op sign</w:t>
            </w:r>
          </w:p>
        </w:tc>
        <w:tc>
          <w:tcPr>
            <w:tcW w:w="2410" w:type="dxa"/>
          </w:tcPr>
          <w:p w14:paraId="1B627D75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C73A714" w14:textId="3A11055C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Line Op sign</w:t>
            </w:r>
          </w:p>
        </w:tc>
        <w:tc>
          <w:tcPr>
            <w:tcW w:w="3017" w:type="dxa"/>
          </w:tcPr>
          <w:p w14:paraId="6BDD7F3B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90715" w:rsidRPr="001D60FB" w14:paraId="1C2DEC37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288D5242" w14:textId="4F5924E6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date(s)</w:t>
            </w:r>
          </w:p>
        </w:tc>
        <w:tc>
          <w:tcPr>
            <w:tcW w:w="2410" w:type="dxa"/>
          </w:tcPr>
          <w:p w14:paraId="50996AD1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3C0A6" w14:textId="48CDB97D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date(s)</w:t>
            </w:r>
          </w:p>
        </w:tc>
        <w:tc>
          <w:tcPr>
            <w:tcW w:w="3017" w:type="dxa"/>
          </w:tcPr>
          <w:p w14:paraId="2D226949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90715" w:rsidRPr="001D60FB" w14:paraId="5B6B231B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28CBB387" w14:textId="79CCA665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weight</w:t>
            </w:r>
          </w:p>
        </w:tc>
        <w:tc>
          <w:tcPr>
            <w:tcW w:w="2410" w:type="dxa"/>
          </w:tcPr>
          <w:p w14:paraId="29B308B4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4619FE1" w14:textId="38A620F7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print weight</w:t>
            </w:r>
          </w:p>
        </w:tc>
        <w:tc>
          <w:tcPr>
            <w:tcW w:w="3017" w:type="dxa"/>
          </w:tcPr>
          <w:p w14:paraId="403F674F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90715" w:rsidRPr="001D60FB" w14:paraId="79E5112E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382EA1BE" w14:textId="32CF9D07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Sign</w:t>
            </w:r>
          </w:p>
        </w:tc>
        <w:tc>
          <w:tcPr>
            <w:tcW w:w="2410" w:type="dxa"/>
            <w:shd w:val="clear" w:color="auto" w:fill="FFFFFF" w:themeFill="background1"/>
          </w:tcPr>
          <w:p w14:paraId="6FFFD52E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A239C6" w14:textId="617C4E76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QC Sign</w:t>
            </w:r>
          </w:p>
        </w:tc>
        <w:tc>
          <w:tcPr>
            <w:tcW w:w="3017" w:type="dxa"/>
            <w:shd w:val="clear" w:color="auto" w:fill="FFFFFF" w:themeFill="background1"/>
          </w:tcPr>
          <w:p w14:paraId="1E8F48B5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90715" w:rsidRPr="001D60FB" w14:paraId="7C48C26A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63D11236" w14:textId="4B9F5226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Time</w:t>
            </w:r>
          </w:p>
        </w:tc>
        <w:tc>
          <w:tcPr>
            <w:tcW w:w="2410" w:type="dxa"/>
            <w:shd w:val="clear" w:color="auto" w:fill="FFFFFF" w:themeFill="background1"/>
          </w:tcPr>
          <w:p w14:paraId="66B48F3C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7E7E709" w14:textId="02DD520E" w:rsidR="00590715" w:rsidRPr="001D60FB" w:rsidRDefault="00590715" w:rsidP="00E566AA">
            <w:pPr>
              <w:ind w:left="-108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15ED4">
              <w:rPr>
                <w:rFonts w:ascii="Calibri" w:eastAsia="Times New Roman" w:hAnsi="Calibri" w:cs="Times New Roman"/>
                <w:sz w:val="20"/>
                <w:szCs w:val="20"/>
              </w:rPr>
              <w:t>Time</w:t>
            </w:r>
          </w:p>
        </w:tc>
        <w:tc>
          <w:tcPr>
            <w:tcW w:w="3017" w:type="dxa"/>
            <w:shd w:val="clear" w:color="auto" w:fill="FFFFFF" w:themeFill="background1"/>
          </w:tcPr>
          <w:p w14:paraId="56970FDF" w14:textId="77777777" w:rsidR="00590715" w:rsidRPr="001D60FB" w:rsidRDefault="00590715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305164" w:rsidRPr="001D60FB" w14:paraId="31E81145" w14:textId="77777777" w:rsidTr="00747328">
        <w:trPr>
          <w:trHeight w:val="256"/>
        </w:trPr>
        <w:tc>
          <w:tcPr>
            <w:tcW w:w="2376" w:type="dxa"/>
            <w:shd w:val="clear" w:color="auto" w:fill="D9D9D9" w:themeFill="background1" w:themeFillShade="D9"/>
          </w:tcPr>
          <w:p w14:paraId="6BD4EF36" w14:textId="105F8D95" w:rsidR="00305164" w:rsidRPr="00B457D5" w:rsidRDefault="00747328" w:rsidP="00E566AA">
            <w:pPr>
              <w:ind w:left="-108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B457D5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</w:rPr>
              <w:t xml:space="preserve">Label </w:t>
            </w:r>
            <w:r w:rsidR="00305164" w:rsidRPr="00B457D5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</w:rPr>
              <w:t>Batch No/Line Op Sign</w:t>
            </w:r>
          </w:p>
        </w:tc>
        <w:tc>
          <w:tcPr>
            <w:tcW w:w="2410" w:type="dxa"/>
            <w:shd w:val="clear" w:color="auto" w:fill="FFFFFF" w:themeFill="background1"/>
          </w:tcPr>
          <w:p w14:paraId="62E9ECEA" w14:textId="77777777" w:rsidR="00305164" w:rsidRPr="00B457D5" w:rsidRDefault="00305164" w:rsidP="00E566AA">
            <w:pPr>
              <w:jc w:val="both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</w:p>
        </w:tc>
        <w:tc>
          <w:tcPr>
            <w:tcW w:w="4961" w:type="dxa"/>
            <w:gridSpan w:val="2"/>
            <w:shd w:val="clear" w:color="auto" w:fill="FFFFFF" w:themeFill="background1"/>
          </w:tcPr>
          <w:p w14:paraId="0E3F6A92" w14:textId="77777777" w:rsidR="00305164" w:rsidRPr="001D60FB" w:rsidRDefault="00305164" w:rsidP="00E566AA">
            <w:pPr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14:paraId="38FF001B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b/>
          <w:bCs/>
          <w:sz w:val="20"/>
          <w:szCs w:val="20"/>
        </w:rPr>
      </w:pPr>
    </w:p>
    <w:p w14:paraId="38FF001C" w14:textId="77777777" w:rsidR="00E15ED4" w:rsidRPr="00E15ED4" w:rsidRDefault="00E15ED4" w:rsidP="00E15ED4">
      <w:pPr>
        <w:spacing w:after="0" w:line="240" w:lineRule="auto"/>
        <w:rPr>
          <w:rFonts w:ascii="Calibri" w:eastAsia="Times New Roman" w:hAnsi="Calibri" w:cs="Times New Roman"/>
          <w:b/>
          <w:bCs/>
          <w:sz w:val="20"/>
          <w:szCs w:val="20"/>
        </w:rPr>
      </w:pPr>
    </w:p>
    <w:p w14:paraId="061BB180" w14:textId="3B8E28A2" w:rsidR="00747328" w:rsidRPr="00CE488B" w:rsidRDefault="00233C8E" w:rsidP="00CE488B">
      <w:pPr>
        <w:spacing w:after="0" w:line="240" w:lineRule="auto"/>
        <w:ind w:left="720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br/>
      </w:r>
      <w:r>
        <w:rPr>
          <w:rFonts w:ascii="Calibri" w:eastAsia="Times New Roman" w:hAnsi="Calibri" w:cs="Times New Roman"/>
          <w:sz w:val="20"/>
          <w:szCs w:val="20"/>
        </w:rPr>
        <w:br/>
      </w:r>
      <w:r>
        <w:rPr>
          <w:rFonts w:ascii="Calibri" w:eastAsia="Times New Roman" w:hAnsi="Calibri" w:cs="Times New Roman"/>
          <w:sz w:val="20"/>
          <w:szCs w:val="20"/>
        </w:rPr>
        <w:br/>
      </w:r>
      <w:r>
        <w:rPr>
          <w:rFonts w:ascii="Calibri" w:eastAsia="Times New Roman" w:hAnsi="Calibri" w:cs="Times New Roman"/>
          <w:sz w:val="20"/>
          <w:szCs w:val="20"/>
        </w:rPr>
        <w:br/>
      </w:r>
      <w:r>
        <w:rPr>
          <w:rFonts w:ascii="Calibri" w:eastAsia="Times New Roman" w:hAnsi="Calibri" w:cs="Times New Roman"/>
          <w:sz w:val="20"/>
          <w:szCs w:val="20"/>
        </w:rPr>
        <w:br/>
      </w:r>
    </w:p>
    <w:p w14:paraId="2C96EFCA" w14:textId="77777777" w:rsidR="007807C0" w:rsidRDefault="007807C0" w:rsidP="00C40BEC">
      <w:pPr>
        <w:tabs>
          <w:tab w:val="left" w:pos="3855"/>
        </w:tabs>
        <w:spacing w:after="0" w:line="240" w:lineRule="auto"/>
        <w:rPr>
          <w:b/>
          <w:u w:val="single"/>
        </w:rPr>
      </w:pPr>
    </w:p>
    <w:p w14:paraId="3579E1E3" w14:textId="77777777" w:rsidR="007807C0" w:rsidRDefault="007807C0" w:rsidP="00C40BEC">
      <w:pPr>
        <w:tabs>
          <w:tab w:val="left" w:pos="3855"/>
        </w:tabs>
        <w:spacing w:after="0" w:line="240" w:lineRule="auto"/>
        <w:rPr>
          <w:b/>
          <w:u w:val="single"/>
        </w:rPr>
      </w:pPr>
    </w:p>
    <w:p w14:paraId="38FF0022" w14:textId="23016159" w:rsidR="00E15ED4" w:rsidRPr="00E15ED4" w:rsidRDefault="00242E99" w:rsidP="00C40BEC">
      <w:pPr>
        <w:tabs>
          <w:tab w:val="left" w:pos="3855"/>
        </w:tabs>
        <w:spacing w:after="0" w:line="240" w:lineRule="auto"/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294967293" distB="4294967293" distL="114297" distR="114297" simplePos="0" relativeHeight="251666432" behindDoc="0" locked="0" layoutInCell="1" allowOverlap="1" wp14:anchorId="38FF006C" wp14:editId="364227E6">
                <wp:simplePos x="0" y="0"/>
                <wp:positionH relativeFrom="column">
                  <wp:posOffset>571499</wp:posOffset>
                </wp:positionH>
                <wp:positionV relativeFrom="paragraph">
                  <wp:posOffset>61594</wp:posOffset>
                </wp:positionV>
                <wp:extent cx="0" cy="0"/>
                <wp:effectExtent l="0" t="0" r="0" b="0"/>
                <wp:wrapNone/>
                <wp:docPr id="3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E8210" id="Line 9" o:spid="_x0000_s1026" style="position:absolute;z-index:251666432;visibility:visible;mso-wrap-style:square;mso-width-percent:0;mso-height-percent:0;mso-wrap-distance-left:3.17492mm;mso-wrap-distance-top:-8e-5mm;mso-wrap-distance-right:3.17492mm;mso-wrap-distance-bottom:-8e-5mm;mso-position-horizontal:absolute;mso-position-horizontal-relative:text;mso-position-vertical:absolute;mso-position-vertical-relative:text;mso-width-percent:0;mso-height-percent:0;mso-width-relative:page;mso-height-relative:page" from="45pt,4.85pt" to="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BkXP/k2AAAAAUBAAAPAAAAAAAAAAAAAAAAAAEEAABkcnMvZG93bnJldi54bWxQSwUGAAAAAAQA&#10;BADzAAAABgUAAAAA&#10;"/>
            </w:pict>
          </mc:Fallback>
        </mc:AlternateContent>
      </w:r>
      <w:r w:rsidR="00E15ED4" w:rsidRPr="00E15ED4">
        <w:rPr>
          <w:b/>
          <w:u w:val="single"/>
        </w:rPr>
        <w:t>Attach 30 Min Samples (Line Operative</w:t>
      </w:r>
      <w:r w:rsidR="00E15ED4" w:rsidRPr="00E15ED4">
        <w:rPr>
          <w:b/>
        </w:rPr>
        <w:t xml:space="preserve">). </w:t>
      </w:r>
      <w:r w:rsidR="00E15ED4" w:rsidRPr="00E15ED4">
        <w:rPr>
          <w:b/>
        </w:rPr>
        <w:tab/>
      </w:r>
      <w:r w:rsidR="00E15ED4" w:rsidRPr="00E15ED4">
        <w:rPr>
          <w:b/>
        </w:rPr>
        <w:tab/>
      </w:r>
      <w:r w:rsidR="00E15ED4" w:rsidRPr="00E15ED4">
        <w:rPr>
          <w:b/>
          <w:u w:val="single"/>
        </w:rPr>
        <w:t>QC to Verify &amp; Initial Label within 2 hours</w:t>
      </w:r>
    </w:p>
    <w:tbl>
      <w:tblPr>
        <w:tblStyle w:val="TableGrid1"/>
        <w:tblW w:w="10632" w:type="dxa"/>
        <w:tblInd w:w="-601" w:type="dxa"/>
        <w:tblLook w:val="04A0" w:firstRow="1" w:lastRow="0" w:firstColumn="1" w:lastColumn="0" w:noHBand="0" w:noVBand="1"/>
      </w:tblPr>
      <w:tblGrid>
        <w:gridCol w:w="10632"/>
      </w:tblGrid>
      <w:tr w:rsidR="00E15ED4" w:rsidRPr="00E15ED4" w14:paraId="38FF0053" w14:textId="77777777" w:rsidTr="00C40BEC">
        <w:trPr>
          <w:trHeight w:val="14168"/>
        </w:trPr>
        <w:tc>
          <w:tcPr>
            <w:tcW w:w="10632" w:type="dxa"/>
          </w:tcPr>
          <w:p w14:paraId="38FF0023" w14:textId="77777777" w:rsidR="00E15ED4" w:rsidRPr="00E15ED4" w:rsidRDefault="00E15ED4" w:rsidP="00E15ED4"/>
          <w:p w14:paraId="38FF0024" w14:textId="77777777" w:rsidR="00E15ED4" w:rsidRPr="00E15ED4" w:rsidRDefault="00E15ED4" w:rsidP="00E15ED4"/>
          <w:p w14:paraId="38FF0025" w14:textId="77777777" w:rsidR="00E15ED4" w:rsidRPr="00E15ED4" w:rsidRDefault="00E15ED4" w:rsidP="00E15ED4"/>
          <w:p w14:paraId="38FF0026" w14:textId="77777777" w:rsidR="00E15ED4" w:rsidRPr="00E15ED4" w:rsidRDefault="00E15ED4" w:rsidP="00E15ED4"/>
          <w:p w14:paraId="38FF0027" w14:textId="77777777" w:rsidR="00E15ED4" w:rsidRPr="00E15ED4" w:rsidRDefault="00E15ED4" w:rsidP="00E15ED4"/>
          <w:p w14:paraId="38FF0028" w14:textId="77777777" w:rsidR="00E15ED4" w:rsidRPr="00E15ED4" w:rsidRDefault="00E15ED4" w:rsidP="00E15ED4"/>
          <w:p w14:paraId="38FF0029" w14:textId="77777777" w:rsidR="00E15ED4" w:rsidRPr="00E15ED4" w:rsidRDefault="00E15ED4" w:rsidP="00E15ED4"/>
          <w:p w14:paraId="38FF002A" w14:textId="77777777" w:rsidR="00E15ED4" w:rsidRPr="00E15ED4" w:rsidRDefault="00E15ED4" w:rsidP="00E15ED4"/>
          <w:p w14:paraId="38FF002B" w14:textId="77777777" w:rsidR="00E15ED4" w:rsidRPr="00E15ED4" w:rsidRDefault="00E15ED4" w:rsidP="00E15ED4"/>
          <w:p w14:paraId="38FF002C" w14:textId="77777777" w:rsidR="00E15ED4" w:rsidRPr="00E15ED4" w:rsidRDefault="00E15ED4" w:rsidP="00E15ED4"/>
          <w:p w14:paraId="38FF002D" w14:textId="77777777" w:rsidR="00E15ED4" w:rsidRPr="00E15ED4" w:rsidRDefault="00E15ED4" w:rsidP="00E15ED4"/>
          <w:p w14:paraId="38FF002E" w14:textId="77777777" w:rsidR="00E15ED4" w:rsidRPr="00E15ED4" w:rsidRDefault="00E15ED4" w:rsidP="00E15ED4"/>
          <w:p w14:paraId="38FF002F" w14:textId="77777777" w:rsidR="00E15ED4" w:rsidRPr="00E15ED4" w:rsidRDefault="00E15ED4" w:rsidP="00E15ED4"/>
          <w:p w14:paraId="38FF0030" w14:textId="77777777" w:rsidR="00E15ED4" w:rsidRPr="00E15ED4" w:rsidRDefault="00E15ED4" w:rsidP="00E15ED4"/>
          <w:p w14:paraId="38FF0031" w14:textId="77777777" w:rsidR="00E15ED4" w:rsidRPr="00E15ED4" w:rsidRDefault="00E15ED4" w:rsidP="00E15ED4"/>
          <w:p w14:paraId="38FF0032" w14:textId="77777777" w:rsidR="00E15ED4" w:rsidRPr="00E15ED4" w:rsidRDefault="00E15ED4" w:rsidP="00E15ED4"/>
          <w:p w14:paraId="38FF0033" w14:textId="77777777" w:rsidR="00E15ED4" w:rsidRPr="00E15ED4" w:rsidRDefault="00E15ED4" w:rsidP="00E15ED4"/>
          <w:p w14:paraId="38FF0034" w14:textId="77777777" w:rsidR="00E15ED4" w:rsidRPr="00E15ED4" w:rsidRDefault="00E15ED4" w:rsidP="00E15ED4"/>
          <w:p w14:paraId="38FF0035" w14:textId="77777777" w:rsidR="00E15ED4" w:rsidRPr="00E15ED4" w:rsidRDefault="00E15ED4" w:rsidP="00E15ED4"/>
          <w:p w14:paraId="38FF0036" w14:textId="77777777" w:rsidR="00E15ED4" w:rsidRPr="00E15ED4" w:rsidRDefault="00E15ED4" w:rsidP="00E15ED4"/>
          <w:p w14:paraId="38FF0037" w14:textId="77777777" w:rsidR="00E15ED4" w:rsidRPr="00E15ED4" w:rsidRDefault="00E15ED4" w:rsidP="00E15ED4"/>
          <w:p w14:paraId="38FF0038" w14:textId="77777777" w:rsidR="00E15ED4" w:rsidRPr="00E15ED4" w:rsidRDefault="00E15ED4" w:rsidP="00E15ED4"/>
          <w:p w14:paraId="38FF0039" w14:textId="77777777" w:rsidR="00E15ED4" w:rsidRPr="00E15ED4" w:rsidRDefault="00E15ED4" w:rsidP="00E15ED4"/>
          <w:p w14:paraId="38FF003A" w14:textId="77777777" w:rsidR="00E15ED4" w:rsidRPr="00E15ED4" w:rsidRDefault="00E15ED4" w:rsidP="00E15ED4"/>
          <w:p w14:paraId="38FF003B" w14:textId="77777777" w:rsidR="00E15ED4" w:rsidRPr="00E15ED4" w:rsidRDefault="00E15ED4" w:rsidP="00E15ED4"/>
          <w:p w14:paraId="38FF003C" w14:textId="77777777" w:rsidR="00E15ED4" w:rsidRPr="00E15ED4" w:rsidRDefault="00E15ED4" w:rsidP="00E15ED4"/>
          <w:p w14:paraId="38FF003D" w14:textId="77777777" w:rsidR="00E15ED4" w:rsidRPr="00E15ED4" w:rsidRDefault="00E15ED4" w:rsidP="00E15ED4"/>
          <w:p w14:paraId="38FF003E" w14:textId="77777777" w:rsidR="00E15ED4" w:rsidRPr="00E15ED4" w:rsidRDefault="00E15ED4" w:rsidP="00E15ED4"/>
          <w:p w14:paraId="38FF003F" w14:textId="77777777" w:rsidR="00E15ED4" w:rsidRPr="00E15ED4" w:rsidRDefault="00E15ED4" w:rsidP="00E15ED4"/>
          <w:p w14:paraId="38FF0040" w14:textId="77777777" w:rsidR="00E15ED4" w:rsidRPr="00E15ED4" w:rsidRDefault="00E15ED4" w:rsidP="00E15ED4"/>
          <w:p w14:paraId="38FF0041" w14:textId="77777777" w:rsidR="00E15ED4" w:rsidRPr="00E15ED4" w:rsidRDefault="00E15ED4" w:rsidP="00E15ED4"/>
          <w:p w14:paraId="38FF0042" w14:textId="77777777" w:rsidR="00E15ED4" w:rsidRPr="00E15ED4" w:rsidRDefault="00E15ED4" w:rsidP="00E15ED4"/>
          <w:p w14:paraId="38FF0043" w14:textId="77777777" w:rsidR="00E15ED4" w:rsidRPr="00E15ED4" w:rsidRDefault="00E15ED4" w:rsidP="00E15ED4"/>
          <w:p w14:paraId="38FF0044" w14:textId="77777777" w:rsidR="00E15ED4" w:rsidRPr="00E15ED4" w:rsidRDefault="00E15ED4" w:rsidP="00E15ED4"/>
          <w:p w14:paraId="38FF0045" w14:textId="77777777" w:rsidR="00E15ED4" w:rsidRPr="00E15ED4" w:rsidRDefault="00E15ED4" w:rsidP="00E15ED4"/>
          <w:p w14:paraId="38FF0046" w14:textId="77777777" w:rsidR="00E15ED4" w:rsidRPr="00E15ED4" w:rsidRDefault="00E15ED4" w:rsidP="00E15ED4"/>
          <w:p w14:paraId="38FF0047" w14:textId="77777777" w:rsidR="00E15ED4" w:rsidRPr="00E15ED4" w:rsidRDefault="00E15ED4" w:rsidP="00E15ED4"/>
          <w:p w14:paraId="38FF0048" w14:textId="77777777" w:rsidR="00E15ED4" w:rsidRPr="00E15ED4" w:rsidRDefault="00E15ED4" w:rsidP="00E15ED4"/>
          <w:p w14:paraId="38FF0049" w14:textId="77777777" w:rsidR="00E15ED4" w:rsidRPr="00E15ED4" w:rsidRDefault="00E15ED4" w:rsidP="00E15ED4"/>
          <w:p w14:paraId="38FF004A" w14:textId="77777777" w:rsidR="00E15ED4" w:rsidRPr="00E15ED4" w:rsidRDefault="00E15ED4" w:rsidP="00E15ED4"/>
          <w:p w14:paraId="38FF004B" w14:textId="77777777" w:rsidR="00E15ED4" w:rsidRPr="00E15ED4" w:rsidRDefault="00E15ED4" w:rsidP="00E15ED4"/>
          <w:p w14:paraId="38FF004C" w14:textId="77777777" w:rsidR="00E15ED4" w:rsidRPr="00E15ED4" w:rsidRDefault="00E15ED4" w:rsidP="00E15ED4"/>
          <w:p w14:paraId="38FF004D" w14:textId="77777777" w:rsidR="00E15ED4" w:rsidRPr="00E15ED4" w:rsidRDefault="00E15ED4" w:rsidP="00E15ED4"/>
          <w:p w14:paraId="38FF004E" w14:textId="77777777" w:rsidR="00E15ED4" w:rsidRPr="00E15ED4" w:rsidRDefault="00E15ED4" w:rsidP="00E15ED4"/>
          <w:p w14:paraId="38FF004F" w14:textId="77777777" w:rsidR="00E15ED4" w:rsidRPr="00E15ED4" w:rsidRDefault="00E15ED4" w:rsidP="00E15ED4"/>
          <w:p w14:paraId="38FF0050" w14:textId="77777777" w:rsidR="00C40BEC" w:rsidRDefault="00C40BEC" w:rsidP="00E15ED4"/>
          <w:p w14:paraId="38FF0051" w14:textId="77777777" w:rsidR="00C40BEC" w:rsidRPr="00C40BEC" w:rsidRDefault="00C40BEC" w:rsidP="00C40BEC"/>
          <w:p w14:paraId="11A05C82" w14:textId="77777777" w:rsidR="00E15ED4" w:rsidRDefault="00E15ED4" w:rsidP="00C40BEC"/>
          <w:p w14:paraId="500994B5" w14:textId="77777777" w:rsidR="007A7DCE" w:rsidRDefault="007A7DCE" w:rsidP="00C40BEC"/>
          <w:p w14:paraId="1A9AC769" w14:textId="77777777" w:rsidR="007A7DCE" w:rsidRDefault="007A7DCE" w:rsidP="00C40BEC"/>
          <w:p w14:paraId="3EE0D0F3" w14:textId="77777777" w:rsidR="007A7DCE" w:rsidRDefault="007A7DCE" w:rsidP="00C40BEC"/>
          <w:p w14:paraId="51BCD0E5" w14:textId="77777777" w:rsidR="007A7DCE" w:rsidRDefault="007A7DCE" w:rsidP="00C40BEC"/>
          <w:p w14:paraId="38FF0052" w14:textId="77777777" w:rsidR="007A7DCE" w:rsidRPr="00C40BEC" w:rsidRDefault="007A7DCE" w:rsidP="00C40BEC"/>
        </w:tc>
      </w:tr>
    </w:tbl>
    <w:p w14:paraId="56291FCD" w14:textId="77777777" w:rsidR="007A7DCE" w:rsidRDefault="007A7DCE" w:rsidP="00187E90">
      <w:pPr>
        <w:rPr>
          <w:b/>
        </w:rPr>
      </w:pPr>
    </w:p>
    <w:p w14:paraId="631509B9" w14:textId="1A7F91DB" w:rsidR="00187E90" w:rsidRPr="00187E90" w:rsidRDefault="00242E99" w:rsidP="00187E90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566CE03" wp14:editId="597815B3">
                <wp:simplePos x="0" y="0"/>
                <wp:positionH relativeFrom="column">
                  <wp:posOffset>-630936</wp:posOffset>
                </wp:positionH>
                <wp:positionV relativeFrom="paragraph">
                  <wp:posOffset>228219</wp:posOffset>
                </wp:positionV>
                <wp:extent cx="7066915" cy="2532888"/>
                <wp:effectExtent l="0" t="0" r="19685" b="20320"/>
                <wp:wrapNone/>
                <wp:docPr id="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915" cy="2532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6ED78" id="Rectangle 36" o:spid="_x0000_s1026" style="position:absolute;margin-left:-49.7pt;margin-top:17.95pt;width:556.45pt;height:199.4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" strokeweight="1.5pt"/>
            </w:pict>
          </mc:Fallback>
        </mc:AlternateContent>
      </w:r>
      <w:r w:rsidR="00187E90" w:rsidRPr="003C361A">
        <w:rPr>
          <w:b/>
        </w:rPr>
        <w:t>Applicable only for M&amp;S</w:t>
      </w:r>
    </w:p>
    <w:p w14:paraId="56DE4C24" w14:textId="4BB86856" w:rsidR="00187E90" w:rsidRDefault="00187E90" w:rsidP="00BD6AA3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sz w:val="20"/>
          <w:szCs w:val="20"/>
          <w:u w:val="single"/>
          <w:lang w:val="en-US" w:eastAsia="en-IE"/>
        </w:rPr>
      </w:pPr>
      <w:r w:rsidRPr="00EF69B5">
        <w:rPr>
          <w:rFonts w:eastAsia="Times New Roman" w:cstheme="minorHAnsi"/>
          <w:b/>
          <w:sz w:val="20"/>
          <w:szCs w:val="20"/>
          <w:u w:val="single"/>
          <w:lang w:val="en-US" w:eastAsia="en-IE"/>
        </w:rPr>
        <w:t>PRODUCT QUALITY CHECKS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(comple</w:t>
      </w:r>
      <w:r w:rsidR="00BD6AA3">
        <w:rPr>
          <w:rFonts w:eastAsia="Times New Roman" w:cstheme="minorHAnsi"/>
          <w:sz w:val="20"/>
          <w:szCs w:val="20"/>
          <w:u w:val="single"/>
          <w:lang w:val="en-US" w:eastAsia="en-IE"/>
        </w:rPr>
        <w:t>te at every hour for every batch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</w:t>
      </w:r>
      <w:r w:rsidRPr="00EF69B5">
        <w:rPr>
          <w:rFonts w:eastAsia="Times New Roman" w:cstheme="minorHAnsi"/>
          <w:sz w:val="20"/>
          <w:szCs w:val="20"/>
          <w:u w:val="single"/>
          <w:lang w:val="en-US" w:eastAsia="en-IE"/>
        </w:rPr>
        <w:t>)</w:t>
      </w:r>
    </w:p>
    <w:p w14:paraId="347412F8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sz w:val="20"/>
          <w:szCs w:val="20"/>
          <w:u w:val="single"/>
          <w:lang w:val="en-US" w:eastAsia="en-IE"/>
        </w:rPr>
      </w:pPr>
    </w:p>
    <w:tbl>
      <w:tblPr>
        <w:tblStyle w:val="TableGrid2"/>
        <w:tblW w:w="10916" w:type="dxa"/>
        <w:tblInd w:w="-743" w:type="dxa"/>
        <w:tblLook w:val="04A0" w:firstRow="1" w:lastRow="0" w:firstColumn="1" w:lastColumn="0" w:noHBand="0" w:noVBand="1"/>
      </w:tblPr>
      <w:tblGrid>
        <w:gridCol w:w="2127"/>
        <w:gridCol w:w="992"/>
        <w:gridCol w:w="1843"/>
        <w:gridCol w:w="2410"/>
        <w:gridCol w:w="1701"/>
        <w:gridCol w:w="1843"/>
      </w:tblGrid>
      <w:tr w:rsidR="00187E90" w:rsidRPr="002F6375" w14:paraId="074A8B87" w14:textId="77777777" w:rsidTr="008F43DD">
        <w:tc>
          <w:tcPr>
            <w:tcW w:w="2127" w:type="dxa"/>
            <w:shd w:val="clear" w:color="auto" w:fill="D9D9D9" w:themeFill="background1" w:themeFillShade="D9"/>
          </w:tcPr>
          <w:p w14:paraId="291BD440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Punnet Tare:</w:t>
            </w:r>
          </w:p>
        </w:tc>
        <w:tc>
          <w:tcPr>
            <w:tcW w:w="992" w:type="dxa"/>
          </w:tcPr>
          <w:p w14:paraId="2BAA668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32D1E1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Film Tare:</w:t>
            </w:r>
          </w:p>
        </w:tc>
        <w:tc>
          <w:tcPr>
            <w:tcW w:w="2410" w:type="dxa"/>
          </w:tcPr>
          <w:p w14:paraId="34E93825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21BB5B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Cap Size Range:</w:t>
            </w:r>
          </w:p>
        </w:tc>
        <w:tc>
          <w:tcPr>
            <w:tcW w:w="1843" w:type="dxa"/>
          </w:tcPr>
          <w:p w14:paraId="2C16F1E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shd w:val="clear" w:color="auto" w:fill="D9D9D9" w:themeFill="background1" w:themeFillShade="D9"/>
                <w:lang w:eastAsia="en-IE"/>
              </w:rPr>
              <w:t>(mm)</w:t>
            </w:r>
          </w:p>
        </w:tc>
      </w:tr>
    </w:tbl>
    <w:p w14:paraId="51D76966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p w14:paraId="4FF3401A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</w:pP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*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Red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= Reject does not meet spec;</w:t>
      </w:r>
      <w:r w:rsidRPr="002F6375">
        <w:rPr>
          <w:rFonts w:eastAsia="Times New Roman" w:cstheme="minorHAnsi"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Amber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Within spec improvement needed;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Green</w:t>
      </w: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=</w:t>
      </w:r>
      <w:r w:rsidRPr="002F6375">
        <w:rPr>
          <w:rFonts w:eastAsia="Times New Roman" w:cstheme="minorHAnsi"/>
          <w:bCs/>
          <w:i/>
          <w:sz w:val="20"/>
          <w:szCs w:val="20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Meets Spec</w:t>
      </w:r>
    </w:p>
    <w:p w14:paraId="41EEFB50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1559"/>
        <w:gridCol w:w="567"/>
        <w:gridCol w:w="1134"/>
        <w:gridCol w:w="567"/>
        <w:gridCol w:w="851"/>
        <w:gridCol w:w="709"/>
      </w:tblGrid>
      <w:tr w:rsidR="00187E90" w:rsidRPr="002F6375" w14:paraId="0EDA908D" w14:textId="77777777" w:rsidTr="00187E90">
        <w:tc>
          <w:tcPr>
            <w:tcW w:w="1844" w:type="dxa"/>
            <w:shd w:val="clear" w:color="auto" w:fill="D9D9D9" w:themeFill="background1" w:themeFillShade="D9"/>
          </w:tcPr>
          <w:p w14:paraId="082C0C0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 xml:space="preserve"> Quality: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Damage:</w:t>
            </w:r>
          </w:p>
        </w:tc>
        <w:tc>
          <w:tcPr>
            <w:tcW w:w="567" w:type="dxa"/>
          </w:tcPr>
          <w:p w14:paraId="1CD6F5F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DA7A54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Peat:</w:t>
            </w:r>
          </w:p>
        </w:tc>
        <w:tc>
          <w:tcPr>
            <w:tcW w:w="567" w:type="dxa"/>
          </w:tcPr>
          <w:p w14:paraId="237C81B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A8A0DB1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Feathering</w:t>
            </w:r>
          </w:p>
        </w:tc>
        <w:tc>
          <w:tcPr>
            <w:tcW w:w="567" w:type="dxa"/>
          </w:tcPr>
          <w:p w14:paraId="1D3C3DEF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B20AC6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Presentation:</w:t>
            </w:r>
          </w:p>
        </w:tc>
        <w:tc>
          <w:tcPr>
            <w:tcW w:w="567" w:type="dxa"/>
          </w:tcPr>
          <w:p w14:paraId="1F82B63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9480A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Proudness:</w:t>
            </w:r>
          </w:p>
        </w:tc>
        <w:tc>
          <w:tcPr>
            <w:tcW w:w="567" w:type="dxa"/>
          </w:tcPr>
          <w:p w14:paraId="001803A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451AD22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Colour:</w:t>
            </w:r>
          </w:p>
        </w:tc>
        <w:tc>
          <w:tcPr>
            <w:tcW w:w="709" w:type="dxa"/>
          </w:tcPr>
          <w:p w14:paraId="3C6BCE6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</w:tr>
    </w:tbl>
    <w:p w14:paraId="71E8351B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992"/>
        <w:gridCol w:w="1134"/>
        <w:gridCol w:w="1701"/>
        <w:gridCol w:w="1560"/>
      </w:tblGrid>
      <w:tr w:rsidR="00187E90" w:rsidRPr="002F6375" w14:paraId="35FC8D2E" w14:textId="77777777" w:rsidTr="00187E90">
        <w:tc>
          <w:tcPr>
            <w:tcW w:w="1844" w:type="dxa"/>
            <w:shd w:val="clear" w:color="auto" w:fill="D9D9D9" w:themeFill="background1" w:themeFillShade="D9"/>
          </w:tcPr>
          <w:p w14:paraId="744A3C60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Wrap Seal/Tension:</w:t>
            </w:r>
          </w:p>
        </w:tc>
        <w:tc>
          <w:tcPr>
            <w:tcW w:w="567" w:type="dxa"/>
          </w:tcPr>
          <w:p w14:paraId="5EFB1A8C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2364772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℮ Mark</w:t>
            </w:r>
          </w:p>
        </w:tc>
        <w:tc>
          <w:tcPr>
            <w:tcW w:w="567" w:type="dxa"/>
          </w:tcPr>
          <w:p w14:paraId="575FD168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1F1595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Site Code:</w:t>
            </w:r>
          </w:p>
        </w:tc>
        <w:tc>
          <w:tcPr>
            <w:tcW w:w="567" w:type="dxa"/>
          </w:tcPr>
          <w:p w14:paraId="72FC971F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3E758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Texture</w:t>
            </w:r>
          </w:p>
        </w:tc>
        <w:tc>
          <w:tcPr>
            <w:tcW w:w="1134" w:type="dxa"/>
          </w:tcPr>
          <w:p w14:paraId="7A2F79DB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62C125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All Details Legible:</w:t>
            </w:r>
          </w:p>
        </w:tc>
        <w:tc>
          <w:tcPr>
            <w:tcW w:w="1560" w:type="dxa"/>
          </w:tcPr>
          <w:p w14:paraId="0998623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18"/>
                <w:szCs w:val="18"/>
                <w:lang w:eastAsia="en-IE"/>
              </w:rPr>
            </w:pPr>
          </w:p>
        </w:tc>
      </w:tr>
    </w:tbl>
    <w:p w14:paraId="34C0F634" w14:textId="562254EF" w:rsidR="00187E90" w:rsidRPr="00EF69B5" w:rsidRDefault="00242E99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808FA0" wp14:editId="4DD3EC70">
                <wp:simplePos x="0" y="0"/>
                <wp:positionH relativeFrom="column">
                  <wp:posOffset>2152650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C0FC7" id="Rectangle 32" o:spid="_x0000_s1026" style="position:absolute;margin-left:169.5pt;margin-top:11.85pt;width:1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" filled="f" strokecolor="windowText" strokeweight="2pt">
                <v:path arrowok="t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2AF5D" wp14:editId="7DF5676E">
                <wp:simplePos x="0" y="0"/>
                <wp:positionH relativeFrom="column">
                  <wp:posOffset>1724025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6D497" id="Rectangle 33" o:spid="_x0000_s1026" style="position:absolute;margin-left:135.75pt;margin-top:11.85pt;width:15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" filled="f" strokecolor="windowText" strokeweight="2pt">
                <v:path arrowok="t"/>
              </v:rect>
            </w:pict>
          </mc:Fallback>
        </mc:AlternateContent>
      </w:r>
    </w:p>
    <w:p w14:paraId="69B1F038" w14:textId="77777777" w:rsidR="00187E90" w:rsidRPr="00EF69B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 xml:space="preserve">Conforms to Customer Specification? Yes           No         </w:t>
      </w:r>
      <w:r>
        <w:rPr>
          <w:rFonts w:eastAsia="Times New Roman" w:cstheme="minorHAnsi"/>
          <w:bCs/>
          <w:sz w:val="20"/>
          <w:szCs w:val="20"/>
          <w:lang w:eastAsia="en-IE"/>
        </w:rPr>
        <w:t xml:space="preserve">QC Sign…………........... </w:t>
      </w:r>
      <w:r w:rsidRPr="00E15ED4">
        <w:rPr>
          <w:rFonts w:ascii="Times New Roman" w:eastAsia="Times New Roman" w:hAnsi="Times New Roman" w:cs="Times New Roman"/>
          <w:bCs/>
          <w:sz w:val="20"/>
          <w:szCs w:val="20"/>
          <w:lang w:eastAsia="en-IE"/>
        </w:rPr>
        <w:t>Line Feed Op Sign…………….</w:t>
      </w:r>
    </w:p>
    <w:p w14:paraId="54DB0692" w14:textId="77777777" w:rsidR="000464F8" w:rsidRDefault="000464F8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</w:p>
    <w:p w14:paraId="6A59918C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>If No, what action was taken………………………………………………………………………………..............................................................</w:t>
      </w:r>
    </w:p>
    <w:p w14:paraId="6EE548B2" w14:textId="77777777" w:rsidR="000464F8" w:rsidRDefault="000464F8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</w:p>
    <w:p w14:paraId="2652BF34" w14:textId="2EB96F39" w:rsidR="00187E90" w:rsidRDefault="00187E90" w:rsidP="00187E90">
      <w:pPr>
        <w:rPr>
          <w:rFonts w:eastAsia="Times New Roman" w:cstheme="minorHAnsi"/>
          <w:bCs/>
          <w:sz w:val="20"/>
          <w:szCs w:val="20"/>
          <w:lang w:eastAsia="en-IE"/>
        </w:rPr>
      </w:pPr>
      <w:r>
        <w:rPr>
          <w:rFonts w:eastAsia="Times New Roman" w:cstheme="minorHAnsi"/>
          <w:bCs/>
          <w:sz w:val="20"/>
          <w:szCs w:val="20"/>
          <w:lang w:eastAsia="en-IE"/>
        </w:rPr>
        <w:t>.................................................................................................................................................................................</w:t>
      </w:r>
    </w:p>
    <w:p w14:paraId="61CB39C7" w14:textId="2DAFACE9" w:rsidR="00187E90" w:rsidRDefault="00242E99" w:rsidP="00187E90">
      <w:pPr>
        <w:ind w:left="-993"/>
        <w:rPr>
          <w:rFonts w:eastAsia="Times New Roman" w:cstheme="minorHAnsi"/>
          <w:bCs/>
          <w:sz w:val="20"/>
          <w:szCs w:val="20"/>
          <w:lang w:eastAsia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A1D9B67" wp14:editId="25BAC514">
                <wp:simplePos x="0" y="0"/>
                <wp:positionH relativeFrom="column">
                  <wp:posOffset>-603504</wp:posOffset>
                </wp:positionH>
                <wp:positionV relativeFrom="paragraph">
                  <wp:posOffset>155575</wp:posOffset>
                </wp:positionV>
                <wp:extent cx="7033895" cy="2569464"/>
                <wp:effectExtent l="0" t="0" r="14605" b="2159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2569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4F717" id="Rectangle 36" o:spid="_x0000_s1026" style="position:absolute;margin-left:-47.5pt;margin-top:12.25pt;width:553.85pt;height:202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" strokeweight="1.5pt"/>
            </w:pict>
          </mc:Fallback>
        </mc:AlternateContent>
      </w:r>
    </w:p>
    <w:p w14:paraId="34D26A8A" w14:textId="7C879AF5" w:rsidR="00187E90" w:rsidRDefault="00187E90" w:rsidP="00BD6AA3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sz w:val="20"/>
          <w:szCs w:val="20"/>
          <w:u w:val="single"/>
          <w:lang w:val="en-US" w:eastAsia="en-IE"/>
        </w:rPr>
      </w:pPr>
      <w:r w:rsidRPr="00EF69B5">
        <w:rPr>
          <w:rFonts w:eastAsia="Times New Roman" w:cstheme="minorHAnsi"/>
          <w:b/>
          <w:sz w:val="20"/>
          <w:szCs w:val="20"/>
          <w:u w:val="single"/>
          <w:lang w:val="en-US" w:eastAsia="en-IE"/>
        </w:rPr>
        <w:t>PRODUCT QUALITY CHECKS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(comple</w:t>
      </w:r>
      <w:r w:rsidR="00BD6AA3">
        <w:rPr>
          <w:rFonts w:eastAsia="Times New Roman" w:cstheme="minorHAnsi"/>
          <w:sz w:val="20"/>
          <w:szCs w:val="20"/>
          <w:u w:val="single"/>
          <w:lang w:val="en-US" w:eastAsia="en-IE"/>
        </w:rPr>
        <w:t>te at every hour for every batch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</w:t>
      </w:r>
      <w:r w:rsidRPr="00EF69B5">
        <w:rPr>
          <w:rFonts w:eastAsia="Times New Roman" w:cstheme="minorHAnsi"/>
          <w:sz w:val="20"/>
          <w:szCs w:val="20"/>
          <w:u w:val="single"/>
          <w:lang w:val="en-US" w:eastAsia="en-IE"/>
        </w:rPr>
        <w:t>)</w:t>
      </w:r>
    </w:p>
    <w:p w14:paraId="074DEE8D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sz w:val="20"/>
          <w:szCs w:val="20"/>
          <w:u w:val="single"/>
          <w:lang w:val="en-US" w:eastAsia="en-IE"/>
        </w:rPr>
      </w:pPr>
    </w:p>
    <w:tbl>
      <w:tblPr>
        <w:tblStyle w:val="TableGrid2"/>
        <w:tblW w:w="10065" w:type="dxa"/>
        <w:tblInd w:w="-743" w:type="dxa"/>
        <w:tblLook w:val="04A0" w:firstRow="1" w:lastRow="0" w:firstColumn="1" w:lastColumn="0" w:noHBand="0" w:noVBand="1"/>
      </w:tblPr>
      <w:tblGrid>
        <w:gridCol w:w="2127"/>
        <w:gridCol w:w="1276"/>
        <w:gridCol w:w="1843"/>
        <w:gridCol w:w="1134"/>
        <w:gridCol w:w="1842"/>
        <w:gridCol w:w="1843"/>
      </w:tblGrid>
      <w:tr w:rsidR="00187E90" w:rsidRPr="002F6375" w14:paraId="15819C0E" w14:textId="77777777" w:rsidTr="00C1742F">
        <w:tc>
          <w:tcPr>
            <w:tcW w:w="2127" w:type="dxa"/>
            <w:shd w:val="clear" w:color="auto" w:fill="D9D9D9" w:themeFill="background1" w:themeFillShade="D9"/>
          </w:tcPr>
          <w:p w14:paraId="53C5567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Punnet Tare:</w:t>
            </w:r>
          </w:p>
        </w:tc>
        <w:tc>
          <w:tcPr>
            <w:tcW w:w="1276" w:type="dxa"/>
          </w:tcPr>
          <w:p w14:paraId="5492D265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1F9E4B41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Film Tare:</w:t>
            </w:r>
          </w:p>
        </w:tc>
        <w:tc>
          <w:tcPr>
            <w:tcW w:w="1134" w:type="dxa"/>
          </w:tcPr>
          <w:p w14:paraId="16B9B8EF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6DF864C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Cap Size Range:</w:t>
            </w:r>
          </w:p>
        </w:tc>
        <w:tc>
          <w:tcPr>
            <w:tcW w:w="1843" w:type="dxa"/>
          </w:tcPr>
          <w:p w14:paraId="6D3E990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shd w:val="clear" w:color="auto" w:fill="D9D9D9" w:themeFill="background1" w:themeFillShade="D9"/>
                <w:lang w:eastAsia="en-IE"/>
              </w:rPr>
              <w:t>(mm)</w:t>
            </w:r>
          </w:p>
        </w:tc>
      </w:tr>
    </w:tbl>
    <w:p w14:paraId="284C77F7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p w14:paraId="18A2FF06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</w:pP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*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Red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= Reject does not meet spec;</w:t>
      </w:r>
      <w:r w:rsidRPr="002F6375">
        <w:rPr>
          <w:rFonts w:eastAsia="Times New Roman" w:cstheme="minorHAnsi"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Amber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Within spec improvement needed;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Green</w:t>
      </w: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=</w:t>
      </w:r>
      <w:r w:rsidRPr="002F6375">
        <w:rPr>
          <w:rFonts w:eastAsia="Times New Roman" w:cstheme="minorHAnsi"/>
          <w:bCs/>
          <w:i/>
          <w:sz w:val="20"/>
          <w:szCs w:val="20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Meets Spec</w:t>
      </w:r>
    </w:p>
    <w:p w14:paraId="401E36D0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1559"/>
        <w:gridCol w:w="567"/>
        <w:gridCol w:w="1134"/>
        <w:gridCol w:w="567"/>
        <w:gridCol w:w="851"/>
        <w:gridCol w:w="709"/>
      </w:tblGrid>
      <w:tr w:rsidR="00187E90" w:rsidRPr="002F6375" w14:paraId="2026A630" w14:textId="77777777" w:rsidTr="00C1742F">
        <w:tc>
          <w:tcPr>
            <w:tcW w:w="1844" w:type="dxa"/>
            <w:shd w:val="clear" w:color="auto" w:fill="D9D9D9" w:themeFill="background1" w:themeFillShade="D9"/>
          </w:tcPr>
          <w:p w14:paraId="622994C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 xml:space="preserve"> Quality: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Damage:</w:t>
            </w:r>
          </w:p>
        </w:tc>
        <w:tc>
          <w:tcPr>
            <w:tcW w:w="567" w:type="dxa"/>
          </w:tcPr>
          <w:p w14:paraId="703DF14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35F3B12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Peat:</w:t>
            </w:r>
          </w:p>
        </w:tc>
        <w:tc>
          <w:tcPr>
            <w:tcW w:w="567" w:type="dxa"/>
          </w:tcPr>
          <w:p w14:paraId="4769CD39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F2D99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Feathering</w:t>
            </w:r>
          </w:p>
        </w:tc>
        <w:tc>
          <w:tcPr>
            <w:tcW w:w="567" w:type="dxa"/>
          </w:tcPr>
          <w:p w14:paraId="3F91BC6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F4EF9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Presentation:</w:t>
            </w:r>
          </w:p>
        </w:tc>
        <w:tc>
          <w:tcPr>
            <w:tcW w:w="567" w:type="dxa"/>
          </w:tcPr>
          <w:p w14:paraId="5398549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5F1EB71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Proudness:</w:t>
            </w:r>
          </w:p>
        </w:tc>
        <w:tc>
          <w:tcPr>
            <w:tcW w:w="567" w:type="dxa"/>
          </w:tcPr>
          <w:p w14:paraId="7CE20592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5FCA2BC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Colour:</w:t>
            </w:r>
          </w:p>
        </w:tc>
        <w:tc>
          <w:tcPr>
            <w:tcW w:w="709" w:type="dxa"/>
          </w:tcPr>
          <w:p w14:paraId="47FBC0F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</w:tr>
    </w:tbl>
    <w:p w14:paraId="05C24CD8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992"/>
        <w:gridCol w:w="1134"/>
        <w:gridCol w:w="1701"/>
        <w:gridCol w:w="1560"/>
      </w:tblGrid>
      <w:tr w:rsidR="00187E90" w:rsidRPr="002F6375" w14:paraId="414F54F2" w14:textId="77777777" w:rsidTr="00C1742F">
        <w:tc>
          <w:tcPr>
            <w:tcW w:w="1844" w:type="dxa"/>
            <w:shd w:val="clear" w:color="auto" w:fill="D9D9D9" w:themeFill="background1" w:themeFillShade="D9"/>
          </w:tcPr>
          <w:p w14:paraId="0A0A9FF0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Wrap Seal/Tension:</w:t>
            </w:r>
          </w:p>
        </w:tc>
        <w:tc>
          <w:tcPr>
            <w:tcW w:w="567" w:type="dxa"/>
          </w:tcPr>
          <w:p w14:paraId="54A666C5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EC17055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℮ Mark</w:t>
            </w:r>
          </w:p>
        </w:tc>
        <w:tc>
          <w:tcPr>
            <w:tcW w:w="567" w:type="dxa"/>
          </w:tcPr>
          <w:p w14:paraId="2DFF1B69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ECB5D4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Site Code:</w:t>
            </w:r>
          </w:p>
        </w:tc>
        <w:tc>
          <w:tcPr>
            <w:tcW w:w="567" w:type="dxa"/>
          </w:tcPr>
          <w:p w14:paraId="4AC5D68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C447FF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Texture</w:t>
            </w:r>
          </w:p>
        </w:tc>
        <w:tc>
          <w:tcPr>
            <w:tcW w:w="1134" w:type="dxa"/>
          </w:tcPr>
          <w:p w14:paraId="5F0ACFA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CC7D6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All Details Legible:</w:t>
            </w:r>
          </w:p>
        </w:tc>
        <w:tc>
          <w:tcPr>
            <w:tcW w:w="1560" w:type="dxa"/>
          </w:tcPr>
          <w:p w14:paraId="0BF496F1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18"/>
                <w:szCs w:val="18"/>
                <w:lang w:eastAsia="en-IE"/>
              </w:rPr>
            </w:pPr>
          </w:p>
        </w:tc>
      </w:tr>
    </w:tbl>
    <w:p w14:paraId="1B7AA700" w14:textId="2ABA877B" w:rsidR="00187E90" w:rsidRPr="00EF69B5" w:rsidRDefault="00242E99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29576F" wp14:editId="54325A2E">
                <wp:simplePos x="0" y="0"/>
                <wp:positionH relativeFrom="column">
                  <wp:posOffset>2152650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FDE44" id="Rectangle 32" o:spid="_x0000_s1026" style="position:absolute;margin-left:169.5pt;margin-top:11.85pt;width:15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" filled="f" strokecolor="windowText" strokeweight="2pt">
                <v:path arrowok="t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C3176" wp14:editId="3C24B3A0">
                <wp:simplePos x="0" y="0"/>
                <wp:positionH relativeFrom="column">
                  <wp:posOffset>1724025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2839" id="Rectangle 33" o:spid="_x0000_s1026" style="position:absolute;margin-left:135.75pt;margin-top:11.85pt;width:1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" filled="f" strokecolor="windowText" strokeweight="2pt">
                <v:path arrowok="t"/>
              </v:rect>
            </w:pict>
          </mc:Fallback>
        </mc:AlternateContent>
      </w:r>
    </w:p>
    <w:p w14:paraId="4B6571BB" w14:textId="77777777" w:rsidR="00187E90" w:rsidRPr="00EF69B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 xml:space="preserve">Conforms to Customer Specification? Yes           No         </w:t>
      </w:r>
      <w:r>
        <w:rPr>
          <w:rFonts w:eastAsia="Times New Roman" w:cstheme="minorHAnsi"/>
          <w:bCs/>
          <w:sz w:val="20"/>
          <w:szCs w:val="20"/>
          <w:lang w:eastAsia="en-IE"/>
        </w:rPr>
        <w:t xml:space="preserve">QC Sign…………........... </w:t>
      </w:r>
      <w:r w:rsidRPr="00E15ED4">
        <w:rPr>
          <w:rFonts w:ascii="Times New Roman" w:eastAsia="Times New Roman" w:hAnsi="Times New Roman" w:cs="Times New Roman"/>
          <w:bCs/>
          <w:sz w:val="20"/>
          <w:szCs w:val="20"/>
          <w:lang w:eastAsia="en-IE"/>
        </w:rPr>
        <w:t>Line Feed Op Sign…………….</w:t>
      </w:r>
    </w:p>
    <w:p w14:paraId="50EAA579" w14:textId="77777777" w:rsidR="000464F8" w:rsidRDefault="000464F8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</w:p>
    <w:p w14:paraId="0DC8FEC2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>If No, what action was taken………………………………………………………………………………..............................................................</w:t>
      </w:r>
    </w:p>
    <w:p w14:paraId="09275FD8" w14:textId="77777777" w:rsidR="000464F8" w:rsidRDefault="000464F8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</w:p>
    <w:p w14:paraId="7CD1057F" w14:textId="3174F45D" w:rsidR="00187E90" w:rsidRPr="00187E90" w:rsidRDefault="00187E90" w:rsidP="00187E90">
      <w:r>
        <w:rPr>
          <w:rFonts w:eastAsia="Times New Roman" w:cstheme="minorHAnsi"/>
          <w:bCs/>
          <w:sz w:val="20"/>
          <w:szCs w:val="20"/>
          <w:lang w:eastAsia="en-IE"/>
        </w:rPr>
        <w:t>.................................................................................................................................................................................</w:t>
      </w:r>
    </w:p>
    <w:p w14:paraId="23B3A712" w14:textId="736742E4" w:rsidR="003C361A" w:rsidRDefault="00242E99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/>
          <w:sz w:val="20"/>
          <w:szCs w:val="20"/>
          <w:u w:val="single"/>
          <w:lang w:val="en-US" w:eastAsia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2417324" wp14:editId="19B47CE3">
                <wp:simplePos x="0" y="0"/>
                <wp:positionH relativeFrom="column">
                  <wp:posOffset>-630936</wp:posOffset>
                </wp:positionH>
                <wp:positionV relativeFrom="paragraph">
                  <wp:posOffset>128143</wp:posOffset>
                </wp:positionV>
                <wp:extent cx="7066915" cy="2560320"/>
                <wp:effectExtent l="0" t="0" r="19685" b="11430"/>
                <wp:wrapNone/>
                <wp:docPr id="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6915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7EB35" id="Rectangle 36" o:spid="_x0000_s1026" style="position:absolute;margin-left:-49.7pt;margin-top:10.1pt;width:556.45pt;height:201.6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" strokeweight="1.5pt"/>
            </w:pict>
          </mc:Fallback>
        </mc:AlternateContent>
      </w:r>
    </w:p>
    <w:p w14:paraId="3E1D228C" w14:textId="77777777" w:rsidR="003C361A" w:rsidRDefault="003C361A" w:rsidP="00BD6AA3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b/>
          <w:sz w:val="20"/>
          <w:szCs w:val="20"/>
          <w:u w:val="single"/>
          <w:lang w:val="en-US" w:eastAsia="en-IE"/>
        </w:rPr>
      </w:pPr>
    </w:p>
    <w:p w14:paraId="5D431696" w14:textId="7950A289" w:rsidR="00187E90" w:rsidRDefault="00187E90" w:rsidP="00BD6AA3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sz w:val="20"/>
          <w:szCs w:val="20"/>
          <w:u w:val="single"/>
          <w:lang w:val="en-US" w:eastAsia="en-IE"/>
        </w:rPr>
      </w:pPr>
      <w:r w:rsidRPr="00EF69B5">
        <w:rPr>
          <w:rFonts w:eastAsia="Times New Roman" w:cstheme="minorHAnsi"/>
          <w:b/>
          <w:sz w:val="20"/>
          <w:szCs w:val="20"/>
          <w:u w:val="single"/>
          <w:lang w:val="en-US" w:eastAsia="en-IE"/>
        </w:rPr>
        <w:t>PRODUCT QUALITY CHECKS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(comple</w:t>
      </w:r>
      <w:r w:rsidR="00BD6AA3">
        <w:rPr>
          <w:rFonts w:eastAsia="Times New Roman" w:cstheme="minorHAnsi"/>
          <w:sz w:val="20"/>
          <w:szCs w:val="20"/>
          <w:u w:val="single"/>
          <w:lang w:val="en-US" w:eastAsia="en-IE"/>
        </w:rPr>
        <w:t>te at every hour for every batch</w:t>
      </w:r>
      <w:r>
        <w:rPr>
          <w:rFonts w:eastAsia="Times New Roman" w:cstheme="minorHAnsi"/>
          <w:sz w:val="20"/>
          <w:szCs w:val="20"/>
          <w:u w:val="single"/>
          <w:lang w:val="en-US" w:eastAsia="en-IE"/>
        </w:rPr>
        <w:t xml:space="preserve"> </w:t>
      </w:r>
      <w:r w:rsidRPr="00EF69B5">
        <w:rPr>
          <w:rFonts w:eastAsia="Times New Roman" w:cstheme="minorHAnsi"/>
          <w:sz w:val="20"/>
          <w:szCs w:val="20"/>
          <w:u w:val="single"/>
          <w:lang w:val="en-US" w:eastAsia="en-IE"/>
        </w:rPr>
        <w:t>)</w:t>
      </w:r>
    </w:p>
    <w:p w14:paraId="71C66CB4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sz w:val="20"/>
          <w:szCs w:val="20"/>
          <w:u w:val="single"/>
          <w:lang w:val="en-US" w:eastAsia="en-IE"/>
        </w:rPr>
      </w:pPr>
    </w:p>
    <w:tbl>
      <w:tblPr>
        <w:tblStyle w:val="TableGrid2"/>
        <w:tblW w:w="10065" w:type="dxa"/>
        <w:tblInd w:w="-743" w:type="dxa"/>
        <w:tblLook w:val="04A0" w:firstRow="1" w:lastRow="0" w:firstColumn="1" w:lastColumn="0" w:noHBand="0" w:noVBand="1"/>
      </w:tblPr>
      <w:tblGrid>
        <w:gridCol w:w="2127"/>
        <w:gridCol w:w="1276"/>
        <w:gridCol w:w="1843"/>
        <w:gridCol w:w="1134"/>
        <w:gridCol w:w="1842"/>
        <w:gridCol w:w="1843"/>
      </w:tblGrid>
      <w:tr w:rsidR="00187E90" w:rsidRPr="002F6375" w14:paraId="70777432" w14:textId="77777777" w:rsidTr="00C1742F">
        <w:tc>
          <w:tcPr>
            <w:tcW w:w="2127" w:type="dxa"/>
            <w:shd w:val="clear" w:color="auto" w:fill="D9D9D9" w:themeFill="background1" w:themeFillShade="D9"/>
          </w:tcPr>
          <w:p w14:paraId="64452B0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Punnet Tare:</w:t>
            </w:r>
          </w:p>
        </w:tc>
        <w:tc>
          <w:tcPr>
            <w:tcW w:w="1276" w:type="dxa"/>
          </w:tcPr>
          <w:p w14:paraId="4C908C4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60624660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Actual Film Tare:</w:t>
            </w:r>
          </w:p>
        </w:tc>
        <w:tc>
          <w:tcPr>
            <w:tcW w:w="1134" w:type="dxa"/>
          </w:tcPr>
          <w:p w14:paraId="3532AEC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7467392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Cap Size Range:</w:t>
            </w:r>
          </w:p>
        </w:tc>
        <w:tc>
          <w:tcPr>
            <w:tcW w:w="1843" w:type="dxa"/>
          </w:tcPr>
          <w:p w14:paraId="370907A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shd w:val="clear" w:color="auto" w:fill="D9D9D9" w:themeFill="background1" w:themeFillShade="D9"/>
                <w:lang w:eastAsia="en-IE"/>
              </w:rPr>
              <w:t>(mm)</w:t>
            </w:r>
          </w:p>
        </w:tc>
      </w:tr>
    </w:tbl>
    <w:p w14:paraId="31B19CE6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p w14:paraId="05DCEB6A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jc w:val="center"/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</w:pP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*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Red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= Reject does not meet spec;</w:t>
      </w:r>
      <w:r w:rsidRPr="002F6375">
        <w:rPr>
          <w:rFonts w:eastAsia="Times New Roman" w:cstheme="minorHAnsi"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Amber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Within spec improvement needed; </w:t>
      </w:r>
      <w:r w:rsidRPr="002F6375">
        <w:rPr>
          <w:rFonts w:eastAsia="Times New Roman" w:cstheme="minorHAnsi"/>
          <w:b/>
          <w:bCs/>
          <w:i/>
          <w:sz w:val="20"/>
          <w:szCs w:val="20"/>
          <w:u w:val="single"/>
          <w:shd w:val="clear" w:color="auto" w:fill="D9D9D9" w:themeFill="background1" w:themeFillShade="D9"/>
          <w:lang w:eastAsia="en-IE"/>
        </w:rPr>
        <w:t>Green</w:t>
      </w:r>
      <w:r w:rsidRPr="002F6375">
        <w:rPr>
          <w:rFonts w:eastAsia="Times New Roman" w:cstheme="minorHAnsi"/>
          <w:b/>
          <w:bCs/>
          <w:i/>
          <w:sz w:val="20"/>
          <w:szCs w:val="20"/>
          <w:shd w:val="clear" w:color="auto" w:fill="D9D9D9" w:themeFill="background1" w:themeFillShade="D9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=</w:t>
      </w:r>
      <w:r w:rsidRPr="002F6375">
        <w:rPr>
          <w:rFonts w:eastAsia="Times New Roman" w:cstheme="minorHAnsi"/>
          <w:bCs/>
          <w:i/>
          <w:sz w:val="20"/>
          <w:szCs w:val="20"/>
          <w:lang w:eastAsia="en-IE"/>
        </w:rPr>
        <w:t xml:space="preserve"> </w:t>
      </w:r>
      <w:r w:rsidRPr="002F6375">
        <w:rPr>
          <w:rFonts w:eastAsia="Times New Roman" w:cstheme="minorHAnsi"/>
          <w:bCs/>
          <w:i/>
          <w:sz w:val="20"/>
          <w:szCs w:val="20"/>
          <w:shd w:val="clear" w:color="auto" w:fill="D9D9D9" w:themeFill="background1" w:themeFillShade="D9"/>
          <w:lang w:eastAsia="en-IE"/>
        </w:rPr>
        <w:t>Meets Spec</w:t>
      </w:r>
    </w:p>
    <w:p w14:paraId="073FFC68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1559"/>
        <w:gridCol w:w="567"/>
        <w:gridCol w:w="1134"/>
        <w:gridCol w:w="567"/>
        <w:gridCol w:w="851"/>
        <w:gridCol w:w="709"/>
      </w:tblGrid>
      <w:tr w:rsidR="00187E90" w:rsidRPr="002F6375" w14:paraId="11BB8105" w14:textId="77777777" w:rsidTr="00C1742F">
        <w:tc>
          <w:tcPr>
            <w:tcW w:w="1844" w:type="dxa"/>
            <w:shd w:val="clear" w:color="auto" w:fill="D9D9D9" w:themeFill="background1" w:themeFillShade="D9"/>
          </w:tcPr>
          <w:p w14:paraId="3CC2CC6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/>
                <w:bCs/>
                <w:sz w:val="20"/>
                <w:szCs w:val="20"/>
                <w:lang w:eastAsia="en-IE"/>
              </w:rPr>
              <w:t xml:space="preserve"> Quality:</w:t>
            </w: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Damage:</w:t>
            </w:r>
          </w:p>
        </w:tc>
        <w:tc>
          <w:tcPr>
            <w:tcW w:w="567" w:type="dxa"/>
          </w:tcPr>
          <w:p w14:paraId="1828E5E9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408E898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Peat:</w:t>
            </w:r>
          </w:p>
        </w:tc>
        <w:tc>
          <w:tcPr>
            <w:tcW w:w="567" w:type="dxa"/>
          </w:tcPr>
          <w:p w14:paraId="14CFFDF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A4EB231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Feathering</w:t>
            </w:r>
          </w:p>
        </w:tc>
        <w:tc>
          <w:tcPr>
            <w:tcW w:w="567" w:type="dxa"/>
          </w:tcPr>
          <w:p w14:paraId="0816C3E4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65BD3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Presentation:</w:t>
            </w:r>
          </w:p>
        </w:tc>
        <w:tc>
          <w:tcPr>
            <w:tcW w:w="567" w:type="dxa"/>
          </w:tcPr>
          <w:p w14:paraId="1619F54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45586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Proudness:</w:t>
            </w:r>
          </w:p>
        </w:tc>
        <w:tc>
          <w:tcPr>
            <w:tcW w:w="567" w:type="dxa"/>
          </w:tcPr>
          <w:p w14:paraId="5EB1EB9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AA8E2A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Colour:</w:t>
            </w:r>
          </w:p>
        </w:tc>
        <w:tc>
          <w:tcPr>
            <w:tcW w:w="709" w:type="dxa"/>
          </w:tcPr>
          <w:p w14:paraId="6C0B8A0A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</w:p>
        </w:tc>
      </w:tr>
    </w:tbl>
    <w:p w14:paraId="61515922" w14:textId="77777777" w:rsidR="00187E90" w:rsidRPr="002F637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i/>
          <w:sz w:val="20"/>
          <w:szCs w:val="20"/>
          <w:lang w:eastAsia="en-IE"/>
        </w:rPr>
      </w:pPr>
    </w:p>
    <w:tbl>
      <w:tblPr>
        <w:tblStyle w:val="TableGrid2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567"/>
        <w:gridCol w:w="850"/>
        <w:gridCol w:w="567"/>
        <w:gridCol w:w="1134"/>
        <w:gridCol w:w="567"/>
        <w:gridCol w:w="992"/>
        <w:gridCol w:w="1134"/>
        <w:gridCol w:w="1701"/>
        <w:gridCol w:w="1560"/>
      </w:tblGrid>
      <w:tr w:rsidR="00187E90" w:rsidRPr="002F6375" w14:paraId="19A764C8" w14:textId="77777777" w:rsidTr="00C1742F">
        <w:tc>
          <w:tcPr>
            <w:tcW w:w="1844" w:type="dxa"/>
            <w:shd w:val="clear" w:color="auto" w:fill="D9D9D9" w:themeFill="background1" w:themeFillShade="D9"/>
          </w:tcPr>
          <w:p w14:paraId="08D54FA9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ind w:left="-142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Wrap Seal/Tension:</w:t>
            </w:r>
          </w:p>
        </w:tc>
        <w:tc>
          <w:tcPr>
            <w:tcW w:w="567" w:type="dxa"/>
          </w:tcPr>
          <w:p w14:paraId="7A5DC5DB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A7C5CFD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℮ Mark</w:t>
            </w:r>
          </w:p>
        </w:tc>
        <w:tc>
          <w:tcPr>
            <w:tcW w:w="567" w:type="dxa"/>
          </w:tcPr>
          <w:p w14:paraId="10084E9F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9BCF537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Site Code:</w:t>
            </w:r>
          </w:p>
        </w:tc>
        <w:tc>
          <w:tcPr>
            <w:tcW w:w="567" w:type="dxa"/>
          </w:tcPr>
          <w:p w14:paraId="51181572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FBA7C8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i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Texture</w:t>
            </w:r>
          </w:p>
        </w:tc>
        <w:tc>
          <w:tcPr>
            <w:tcW w:w="1134" w:type="dxa"/>
          </w:tcPr>
          <w:p w14:paraId="086076AE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2F6375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 xml:space="preserve">           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B5AE93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</w:pPr>
            <w:r w:rsidRPr="001D60FB">
              <w:rPr>
                <w:rFonts w:eastAsia="Times New Roman" w:cstheme="minorHAnsi"/>
                <w:bCs/>
                <w:sz w:val="20"/>
                <w:szCs w:val="20"/>
                <w:lang w:eastAsia="en-IE"/>
              </w:rPr>
              <w:t>All Details Legible:</w:t>
            </w:r>
          </w:p>
        </w:tc>
        <w:tc>
          <w:tcPr>
            <w:tcW w:w="1560" w:type="dxa"/>
          </w:tcPr>
          <w:p w14:paraId="0FF7348B" w14:textId="77777777" w:rsidR="00187E90" w:rsidRPr="002F6375" w:rsidRDefault="00187E90" w:rsidP="00C1742F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  <w:bCs/>
                <w:sz w:val="18"/>
                <w:szCs w:val="18"/>
                <w:lang w:eastAsia="en-IE"/>
              </w:rPr>
            </w:pPr>
          </w:p>
        </w:tc>
      </w:tr>
    </w:tbl>
    <w:p w14:paraId="45D20D8B" w14:textId="73220A4F" w:rsidR="00187E90" w:rsidRPr="00EF69B5" w:rsidRDefault="00242E99" w:rsidP="00187E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80830" wp14:editId="560E06A7">
                <wp:simplePos x="0" y="0"/>
                <wp:positionH relativeFrom="column">
                  <wp:posOffset>2152650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5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7812C" id="Rectangle 32" o:spid="_x0000_s1026" style="position:absolute;margin-left:169.5pt;margin-top:11.85pt;width:15pt;height:1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" filled="f" strokecolor="windowText" strokeweight="2pt">
                <v:path arrowok="t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EE424" wp14:editId="6A72E23A">
                <wp:simplePos x="0" y="0"/>
                <wp:positionH relativeFrom="column">
                  <wp:posOffset>1724025</wp:posOffset>
                </wp:positionH>
                <wp:positionV relativeFrom="paragraph">
                  <wp:posOffset>150495</wp:posOffset>
                </wp:positionV>
                <wp:extent cx="190500" cy="142875"/>
                <wp:effectExtent l="0" t="0" r="19050" b="28575"/>
                <wp:wrapNone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C6CDF" id="Rectangle 33" o:spid="_x0000_s1026" style="position:absolute;margin-left:135.75pt;margin-top:11.85pt;width:15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" filled="f" strokecolor="windowText" strokeweight="2pt">
                <v:path arrowok="t"/>
              </v:rect>
            </w:pict>
          </mc:Fallback>
        </mc:AlternateContent>
      </w:r>
    </w:p>
    <w:p w14:paraId="265E72E0" w14:textId="77777777" w:rsidR="00187E90" w:rsidRPr="00EF69B5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 xml:space="preserve">Conforms to Customer Specification? Yes           No         </w:t>
      </w:r>
      <w:r>
        <w:rPr>
          <w:rFonts w:eastAsia="Times New Roman" w:cstheme="minorHAnsi"/>
          <w:bCs/>
          <w:sz w:val="20"/>
          <w:szCs w:val="20"/>
          <w:lang w:eastAsia="en-IE"/>
        </w:rPr>
        <w:t xml:space="preserve">QC Sign…………........... </w:t>
      </w:r>
      <w:r w:rsidRPr="00E15ED4">
        <w:rPr>
          <w:rFonts w:ascii="Times New Roman" w:eastAsia="Times New Roman" w:hAnsi="Times New Roman" w:cs="Times New Roman"/>
          <w:bCs/>
          <w:sz w:val="20"/>
          <w:szCs w:val="20"/>
          <w:lang w:eastAsia="en-IE"/>
        </w:rPr>
        <w:t>Line Feed Op Sign…………….</w:t>
      </w:r>
    </w:p>
    <w:p w14:paraId="7854310D" w14:textId="77777777" w:rsidR="000464F8" w:rsidRDefault="000464F8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</w:p>
    <w:p w14:paraId="1069CC00" w14:textId="77777777" w:rsidR="00187E90" w:rsidRDefault="00187E90" w:rsidP="00187E90">
      <w:pPr>
        <w:widowControl w:val="0"/>
        <w:autoSpaceDE w:val="0"/>
        <w:autoSpaceDN w:val="0"/>
        <w:adjustRightInd w:val="0"/>
        <w:spacing w:after="0" w:line="240" w:lineRule="auto"/>
        <w:ind w:left="-709"/>
        <w:rPr>
          <w:rFonts w:eastAsia="Times New Roman" w:cstheme="minorHAnsi"/>
          <w:bCs/>
          <w:sz w:val="20"/>
          <w:szCs w:val="20"/>
          <w:lang w:eastAsia="en-IE"/>
        </w:rPr>
      </w:pPr>
      <w:r w:rsidRPr="00EF69B5">
        <w:rPr>
          <w:rFonts w:eastAsia="Times New Roman" w:cstheme="minorHAnsi"/>
          <w:bCs/>
          <w:sz w:val="20"/>
          <w:szCs w:val="20"/>
          <w:lang w:eastAsia="en-IE"/>
        </w:rPr>
        <w:t>If No, what action was taken………………………………………………………………………………..............................................................</w:t>
      </w:r>
    </w:p>
    <w:p w14:paraId="45C3E08F" w14:textId="1EC75C0F" w:rsidR="00187E90" w:rsidRPr="00187E90" w:rsidRDefault="00187E90" w:rsidP="00187E90">
      <w:r>
        <w:rPr>
          <w:rFonts w:eastAsia="Times New Roman" w:cstheme="minorHAnsi"/>
          <w:bCs/>
          <w:sz w:val="20"/>
          <w:szCs w:val="20"/>
          <w:lang w:eastAsia="en-IE"/>
        </w:rPr>
        <w:t>.................................................................................................................................................................................</w:t>
      </w:r>
    </w:p>
    <w:p w14:paraId="04A216AD" w14:textId="77777777" w:rsidR="00187E90" w:rsidRDefault="00187E90" w:rsidP="000464F8">
      <w:pPr>
        <w:rPr>
          <w:rFonts w:eastAsia="Times New Roman" w:cstheme="minorHAnsi"/>
          <w:bCs/>
          <w:sz w:val="20"/>
          <w:szCs w:val="20"/>
          <w:lang w:eastAsia="en-IE"/>
        </w:rPr>
      </w:pPr>
    </w:p>
    <w:p w14:paraId="594C8DEA" w14:textId="77777777" w:rsidR="00187E90" w:rsidRDefault="00187E90" w:rsidP="00187E90">
      <w:pPr>
        <w:ind w:left="-993"/>
        <w:rPr>
          <w:rFonts w:eastAsia="Times New Roman" w:cstheme="minorHAnsi"/>
          <w:bCs/>
          <w:sz w:val="20"/>
          <w:szCs w:val="20"/>
          <w:lang w:eastAsia="en-IE"/>
        </w:rPr>
      </w:pPr>
    </w:p>
    <w:p w14:paraId="05D52B36" w14:textId="236CDA1D" w:rsidR="00187E90" w:rsidRPr="00187E90" w:rsidRDefault="00187E90" w:rsidP="000464F8">
      <w:pPr>
        <w:rPr>
          <w:rFonts w:eastAsia="Times New Roman" w:cstheme="minorHAnsi"/>
          <w:bCs/>
          <w:sz w:val="20"/>
          <w:szCs w:val="20"/>
          <w:lang w:eastAsia="en-IE"/>
        </w:rPr>
      </w:pPr>
    </w:p>
    <w:sectPr w:rsidR="00187E90" w:rsidRPr="00187E90" w:rsidSect="007807C0">
      <w:headerReference w:type="default" r:id="rId9"/>
      <w:footerReference w:type="default" r:id="rId10"/>
      <w:pgSz w:w="11906" w:h="16838"/>
      <w:pgMar w:top="1134" w:right="1440" w:bottom="851" w:left="144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C16F" w14:textId="77777777" w:rsidR="00030FBE" w:rsidRDefault="00030FBE" w:rsidP="00106C36">
      <w:pPr>
        <w:spacing w:after="0" w:line="240" w:lineRule="auto"/>
      </w:pPr>
      <w:r>
        <w:separator/>
      </w:r>
    </w:p>
  </w:endnote>
  <w:endnote w:type="continuationSeparator" w:id="0">
    <w:p w14:paraId="44684335" w14:textId="77777777" w:rsidR="00030FBE" w:rsidRDefault="00030FBE" w:rsidP="0010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282"/>
      <w:gridCol w:w="1984"/>
      <w:gridCol w:w="1418"/>
    </w:tblGrid>
    <w:tr w:rsidR="0082748D" w:rsidRPr="00502C68" w14:paraId="38FF0077" w14:textId="77777777" w:rsidTr="00674458">
      <w:trPr>
        <w:trHeight w:val="272"/>
        <w:jc w:val="center"/>
      </w:trPr>
      <w:tc>
        <w:tcPr>
          <w:tcW w:w="2282" w:type="dxa"/>
        </w:tcPr>
        <w:p w14:paraId="38FF0074" w14:textId="77777777" w:rsidR="0082748D" w:rsidRPr="00502C68" w:rsidRDefault="0082748D" w:rsidP="005062A8">
          <w:pPr>
            <w:pStyle w:val="Footer"/>
            <w:jc w:val="center"/>
            <w:rPr>
              <w:b/>
            </w:rPr>
          </w:pPr>
          <w:r>
            <w:rPr>
              <w:b/>
            </w:rPr>
            <w:t>Document Reference</w:t>
          </w:r>
        </w:p>
      </w:tc>
      <w:tc>
        <w:tcPr>
          <w:tcW w:w="1984" w:type="dxa"/>
        </w:tcPr>
        <w:p w14:paraId="38FF0075" w14:textId="77777777" w:rsidR="0082748D" w:rsidRPr="00502C68" w:rsidRDefault="0082748D" w:rsidP="005062A8">
          <w:pPr>
            <w:pStyle w:val="Footer"/>
            <w:jc w:val="center"/>
            <w:rPr>
              <w:b/>
            </w:rPr>
          </w:pPr>
          <w:r>
            <w:rPr>
              <w:b/>
            </w:rPr>
            <w:t xml:space="preserve">Issue Date </w:t>
          </w:r>
        </w:p>
      </w:tc>
      <w:tc>
        <w:tcPr>
          <w:tcW w:w="1418" w:type="dxa"/>
        </w:tcPr>
        <w:p w14:paraId="38FF0076" w14:textId="77777777" w:rsidR="0082748D" w:rsidRPr="00502C68" w:rsidRDefault="0082748D" w:rsidP="005062A8">
          <w:pPr>
            <w:pStyle w:val="Footer"/>
            <w:jc w:val="center"/>
            <w:rPr>
              <w:b/>
            </w:rPr>
          </w:pPr>
          <w:r>
            <w:rPr>
              <w:b/>
            </w:rPr>
            <w:t>Version</w:t>
          </w:r>
        </w:p>
      </w:tc>
    </w:tr>
    <w:tr w:rsidR="0082748D" w14:paraId="38FF007B" w14:textId="77777777" w:rsidTr="00674458">
      <w:trPr>
        <w:trHeight w:val="271"/>
        <w:jc w:val="center"/>
      </w:trPr>
      <w:tc>
        <w:tcPr>
          <w:tcW w:w="2282" w:type="dxa"/>
        </w:tcPr>
        <w:p w14:paraId="38FF0078" w14:textId="77777777" w:rsidR="0082748D" w:rsidRDefault="00D80433" w:rsidP="005062A8">
          <w:pPr>
            <w:pStyle w:val="Footer"/>
            <w:tabs>
              <w:tab w:val="center" w:pos="1047"/>
              <w:tab w:val="right" w:pos="2094"/>
            </w:tabs>
            <w:jc w:val="center"/>
          </w:pPr>
          <w:r>
            <w:t>QS-04a</w:t>
          </w:r>
        </w:p>
      </w:tc>
      <w:tc>
        <w:tcPr>
          <w:tcW w:w="1984" w:type="dxa"/>
        </w:tcPr>
        <w:p w14:paraId="38FF0079" w14:textId="7D25EE38" w:rsidR="0082748D" w:rsidRDefault="00B5121F" w:rsidP="00B5121F">
          <w:pPr>
            <w:pStyle w:val="Footer"/>
          </w:pPr>
          <w:r>
            <w:t>27.09.2022</w:t>
          </w:r>
        </w:p>
      </w:tc>
      <w:tc>
        <w:tcPr>
          <w:tcW w:w="1418" w:type="dxa"/>
        </w:tcPr>
        <w:p w14:paraId="38FF007A" w14:textId="08ED6FAC" w:rsidR="0082748D" w:rsidRDefault="00B5121F" w:rsidP="005062A8">
          <w:pPr>
            <w:pStyle w:val="Footer"/>
            <w:jc w:val="center"/>
          </w:pPr>
          <w:r>
            <w:t>13</w:t>
          </w:r>
        </w:p>
      </w:tc>
    </w:tr>
  </w:tbl>
  <w:p w14:paraId="38FF007C" w14:textId="77777777" w:rsidR="00106C36" w:rsidRDefault="00106C36" w:rsidP="0050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638F" w14:textId="77777777" w:rsidR="00030FBE" w:rsidRDefault="00030FBE" w:rsidP="00106C36">
      <w:pPr>
        <w:spacing w:after="0" w:line="240" w:lineRule="auto"/>
      </w:pPr>
      <w:r>
        <w:separator/>
      </w:r>
    </w:p>
  </w:footnote>
  <w:footnote w:type="continuationSeparator" w:id="0">
    <w:p w14:paraId="1835DE4B" w14:textId="77777777" w:rsidR="00030FBE" w:rsidRDefault="00030FBE" w:rsidP="0010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0072" w14:textId="77777777" w:rsidR="00E44609" w:rsidRDefault="00E44609" w:rsidP="00E44609">
    <w:pPr>
      <w:pStyle w:val="Header"/>
    </w:pPr>
  </w:p>
  <w:p w14:paraId="566A4D17" w14:textId="2F3CAED6" w:rsidR="00D45B3C" w:rsidRPr="00CF7CAE" w:rsidRDefault="00CF7CAE" w:rsidP="00AD0DE2">
    <w:pPr>
      <w:pStyle w:val="Header"/>
      <w:jc w:val="center"/>
      <w:rPr>
        <w:b/>
        <w:sz w:val="28"/>
      </w:rPr>
    </w:pPr>
    <w:r w:rsidRPr="00CF7CAE">
      <w:rPr>
        <w:b/>
        <w:sz w:val="28"/>
      </w:rPr>
      <w:t>Online Label Verification</w:t>
    </w:r>
    <w:r>
      <w:rPr>
        <w:b/>
        <w:sz w:val="28"/>
      </w:rPr>
      <w:t xml:space="preserve"> (Tyholland)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D4"/>
    <w:rsid w:val="000005C6"/>
    <w:rsid w:val="00003BE0"/>
    <w:rsid w:val="000047DB"/>
    <w:rsid w:val="00011A3F"/>
    <w:rsid w:val="00011DB3"/>
    <w:rsid w:val="00013C5E"/>
    <w:rsid w:val="00024E34"/>
    <w:rsid w:val="00030DCF"/>
    <w:rsid w:val="00030FBE"/>
    <w:rsid w:val="000317BE"/>
    <w:rsid w:val="0004142A"/>
    <w:rsid w:val="000424AD"/>
    <w:rsid w:val="000432A0"/>
    <w:rsid w:val="000464F8"/>
    <w:rsid w:val="00047F9D"/>
    <w:rsid w:val="00050919"/>
    <w:rsid w:val="0005263B"/>
    <w:rsid w:val="00052D9B"/>
    <w:rsid w:val="0005469F"/>
    <w:rsid w:val="00054CE9"/>
    <w:rsid w:val="00063C8F"/>
    <w:rsid w:val="00063D8C"/>
    <w:rsid w:val="0007048A"/>
    <w:rsid w:val="00070767"/>
    <w:rsid w:val="00070FD1"/>
    <w:rsid w:val="00073F92"/>
    <w:rsid w:val="00083228"/>
    <w:rsid w:val="000853FB"/>
    <w:rsid w:val="000856C7"/>
    <w:rsid w:val="000859FF"/>
    <w:rsid w:val="000863BA"/>
    <w:rsid w:val="0008715A"/>
    <w:rsid w:val="00090F75"/>
    <w:rsid w:val="000910CE"/>
    <w:rsid w:val="00094043"/>
    <w:rsid w:val="00095256"/>
    <w:rsid w:val="000953F6"/>
    <w:rsid w:val="00096A8E"/>
    <w:rsid w:val="000A05CA"/>
    <w:rsid w:val="000A29A1"/>
    <w:rsid w:val="000A3A4E"/>
    <w:rsid w:val="000A4886"/>
    <w:rsid w:val="000A6DE2"/>
    <w:rsid w:val="000B0FC7"/>
    <w:rsid w:val="000B4046"/>
    <w:rsid w:val="000B68A7"/>
    <w:rsid w:val="000C1992"/>
    <w:rsid w:val="000C5FC7"/>
    <w:rsid w:val="000D15A9"/>
    <w:rsid w:val="000D467A"/>
    <w:rsid w:val="000D7453"/>
    <w:rsid w:val="000E0F0C"/>
    <w:rsid w:val="000E210D"/>
    <w:rsid w:val="000E3970"/>
    <w:rsid w:val="000E3993"/>
    <w:rsid w:val="000E6C62"/>
    <w:rsid w:val="000F0ADB"/>
    <w:rsid w:val="000F346F"/>
    <w:rsid w:val="000F3C0E"/>
    <w:rsid w:val="000F62B1"/>
    <w:rsid w:val="00102BBC"/>
    <w:rsid w:val="0010437C"/>
    <w:rsid w:val="00106C36"/>
    <w:rsid w:val="00107D1B"/>
    <w:rsid w:val="001126FF"/>
    <w:rsid w:val="00112D81"/>
    <w:rsid w:val="001161C4"/>
    <w:rsid w:val="00117FA8"/>
    <w:rsid w:val="0012037D"/>
    <w:rsid w:val="0012475E"/>
    <w:rsid w:val="00125289"/>
    <w:rsid w:val="001306C1"/>
    <w:rsid w:val="0014412B"/>
    <w:rsid w:val="00146519"/>
    <w:rsid w:val="00147CF7"/>
    <w:rsid w:val="00154496"/>
    <w:rsid w:val="001650E6"/>
    <w:rsid w:val="001659E9"/>
    <w:rsid w:val="00165F68"/>
    <w:rsid w:val="0016606F"/>
    <w:rsid w:val="00171C4D"/>
    <w:rsid w:val="0017505C"/>
    <w:rsid w:val="00183DC7"/>
    <w:rsid w:val="001846DD"/>
    <w:rsid w:val="00185885"/>
    <w:rsid w:val="00187E90"/>
    <w:rsid w:val="001920A0"/>
    <w:rsid w:val="001A3976"/>
    <w:rsid w:val="001A3E6F"/>
    <w:rsid w:val="001A4030"/>
    <w:rsid w:val="001A49C4"/>
    <w:rsid w:val="001A7A25"/>
    <w:rsid w:val="001B1686"/>
    <w:rsid w:val="001B2BD5"/>
    <w:rsid w:val="001B2E41"/>
    <w:rsid w:val="001B4E5B"/>
    <w:rsid w:val="001B7F73"/>
    <w:rsid w:val="001C6EB0"/>
    <w:rsid w:val="001C76BF"/>
    <w:rsid w:val="001D60FB"/>
    <w:rsid w:val="001D7CCD"/>
    <w:rsid w:val="001E3B24"/>
    <w:rsid w:val="001F15D9"/>
    <w:rsid w:val="001F226C"/>
    <w:rsid w:val="001F580B"/>
    <w:rsid w:val="001F6DF2"/>
    <w:rsid w:val="001F7A07"/>
    <w:rsid w:val="002065F7"/>
    <w:rsid w:val="002108CF"/>
    <w:rsid w:val="00211239"/>
    <w:rsid w:val="00225017"/>
    <w:rsid w:val="00233025"/>
    <w:rsid w:val="00233C8E"/>
    <w:rsid w:val="00235B04"/>
    <w:rsid w:val="00242E99"/>
    <w:rsid w:val="00243159"/>
    <w:rsid w:val="00247931"/>
    <w:rsid w:val="0025161F"/>
    <w:rsid w:val="00251B2C"/>
    <w:rsid w:val="00252C9B"/>
    <w:rsid w:val="00263FC2"/>
    <w:rsid w:val="0026451F"/>
    <w:rsid w:val="00271566"/>
    <w:rsid w:val="002739D0"/>
    <w:rsid w:val="00277F49"/>
    <w:rsid w:val="002801D4"/>
    <w:rsid w:val="00281742"/>
    <w:rsid w:val="00281A8C"/>
    <w:rsid w:val="002823DD"/>
    <w:rsid w:val="002952F8"/>
    <w:rsid w:val="00296E59"/>
    <w:rsid w:val="00296E7A"/>
    <w:rsid w:val="002A0E7C"/>
    <w:rsid w:val="002A2215"/>
    <w:rsid w:val="002A47D8"/>
    <w:rsid w:val="002B037F"/>
    <w:rsid w:val="002B4FF9"/>
    <w:rsid w:val="002B6572"/>
    <w:rsid w:val="002C1828"/>
    <w:rsid w:val="002C4F9F"/>
    <w:rsid w:val="002C761F"/>
    <w:rsid w:val="002D100E"/>
    <w:rsid w:val="002D2F1B"/>
    <w:rsid w:val="002E70C3"/>
    <w:rsid w:val="002F2C0B"/>
    <w:rsid w:val="002F4937"/>
    <w:rsid w:val="002F57A6"/>
    <w:rsid w:val="002F5F65"/>
    <w:rsid w:val="002F6375"/>
    <w:rsid w:val="00301592"/>
    <w:rsid w:val="0030248D"/>
    <w:rsid w:val="00305164"/>
    <w:rsid w:val="003078F2"/>
    <w:rsid w:val="00311B44"/>
    <w:rsid w:val="00313821"/>
    <w:rsid w:val="00317AE6"/>
    <w:rsid w:val="0032232C"/>
    <w:rsid w:val="0032516B"/>
    <w:rsid w:val="00325693"/>
    <w:rsid w:val="00325A04"/>
    <w:rsid w:val="003367C2"/>
    <w:rsid w:val="0034132B"/>
    <w:rsid w:val="00350397"/>
    <w:rsid w:val="00350B2B"/>
    <w:rsid w:val="00350C39"/>
    <w:rsid w:val="00357C2A"/>
    <w:rsid w:val="00360DC9"/>
    <w:rsid w:val="003617EA"/>
    <w:rsid w:val="00364A6A"/>
    <w:rsid w:val="00372569"/>
    <w:rsid w:val="00373EA5"/>
    <w:rsid w:val="0037666E"/>
    <w:rsid w:val="00376CAE"/>
    <w:rsid w:val="003803DF"/>
    <w:rsid w:val="00380B12"/>
    <w:rsid w:val="00382D6F"/>
    <w:rsid w:val="00385C89"/>
    <w:rsid w:val="003877F2"/>
    <w:rsid w:val="00390AA1"/>
    <w:rsid w:val="00393053"/>
    <w:rsid w:val="00394F74"/>
    <w:rsid w:val="00395386"/>
    <w:rsid w:val="00396815"/>
    <w:rsid w:val="003A058C"/>
    <w:rsid w:val="003A136F"/>
    <w:rsid w:val="003A2E93"/>
    <w:rsid w:val="003A447C"/>
    <w:rsid w:val="003C361A"/>
    <w:rsid w:val="003D0AF2"/>
    <w:rsid w:val="003D1370"/>
    <w:rsid w:val="003E178A"/>
    <w:rsid w:val="003E1838"/>
    <w:rsid w:val="003E2EF9"/>
    <w:rsid w:val="003E38F4"/>
    <w:rsid w:val="003E442B"/>
    <w:rsid w:val="003E4966"/>
    <w:rsid w:val="003E7C8B"/>
    <w:rsid w:val="003F00CB"/>
    <w:rsid w:val="003F0B58"/>
    <w:rsid w:val="003F0F69"/>
    <w:rsid w:val="003F2DDD"/>
    <w:rsid w:val="003F472C"/>
    <w:rsid w:val="003F72B1"/>
    <w:rsid w:val="00404A56"/>
    <w:rsid w:val="00406B49"/>
    <w:rsid w:val="00422649"/>
    <w:rsid w:val="004244CB"/>
    <w:rsid w:val="00424511"/>
    <w:rsid w:val="004258E0"/>
    <w:rsid w:val="004273DD"/>
    <w:rsid w:val="004365B2"/>
    <w:rsid w:val="00436A88"/>
    <w:rsid w:val="00447CB9"/>
    <w:rsid w:val="004515D5"/>
    <w:rsid w:val="00455C50"/>
    <w:rsid w:val="00460813"/>
    <w:rsid w:val="004622A3"/>
    <w:rsid w:val="004660FF"/>
    <w:rsid w:val="00470914"/>
    <w:rsid w:val="00473942"/>
    <w:rsid w:val="004741CB"/>
    <w:rsid w:val="0048670F"/>
    <w:rsid w:val="004905AB"/>
    <w:rsid w:val="004A4318"/>
    <w:rsid w:val="004B136C"/>
    <w:rsid w:val="004B5643"/>
    <w:rsid w:val="004C0E33"/>
    <w:rsid w:val="004C73AB"/>
    <w:rsid w:val="004D1223"/>
    <w:rsid w:val="004D1514"/>
    <w:rsid w:val="004D2F8E"/>
    <w:rsid w:val="004D5D15"/>
    <w:rsid w:val="004E00D3"/>
    <w:rsid w:val="004E17BF"/>
    <w:rsid w:val="004E198A"/>
    <w:rsid w:val="004E6119"/>
    <w:rsid w:val="004E7CD7"/>
    <w:rsid w:val="004F478D"/>
    <w:rsid w:val="004F5992"/>
    <w:rsid w:val="005017FC"/>
    <w:rsid w:val="00502C68"/>
    <w:rsid w:val="00504230"/>
    <w:rsid w:val="00505450"/>
    <w:rsid w:val="00512CE8"/>
    <w:rsid w:val="005133E1"/>
    <w:rsid w:val="00513F5E"/>
    <w:rsid w:val="00516504"/>
    <w:rsid w:val="00517A67"/>
    <w:rsid w:val="00517DD2"/>
    <w:rsid w:val="00517FED"/>
    <w:rsid w:val="0052193D"/>
    <w:rsid w:val="00532536"/>
    <w:rsid w:val="005345F9"/>
    <w:rsid w:val="00535003"/>
    <w:rsid w:val="0053547A"/>
    <w:rsid w:val="005355FC"/>
    <w:rsid w:val="0054076C"/>
    <w:rsid w:val="00540C40"/>
    <w:rsid w:val="0054459C"/>
    <w:rsid w:val="00544DEA"/>
    <w:rsid w:val="00546F29"/>
    <w:rsid w:val="00551D01"/>
    <w:rsid w:val="005521E0"/>
    <w:rsid w:val="00553352"/>
    <w:rsid w:val="00554769"/>
    <w:rsid w:val="00565DD4"/>
    <w:rsid w:val="005670BA"/>
    <w:rsid w:val="005716E5"/>
    <w:rsid w:val="00576499"/>
    <w:rsid w:val="0058032F"/>
    <w:rsid w:val="0058341C"/>
    <w:rsid w:val="005844F5"/>
    <w:rsid w:val="00584ECA"/>
    <w:rsid w:val="00590715"/>
    <w:rsid w:val="00596FE8"/>
    <w:rsid w:val="005B082D"/>
    <w:rsid w:val="005B1446"/>
    <w:rsid w:val="005B1A21"/>
    <w:rsid w:val="005B3337"/>
    <w:rsid w:val="005C0EDE"/>
    <w:rsid w:val="005C1C1A"/>
    <w:rsid w:val="005C3527"/>
    <w:rsid w:val="005D3E26"/>
    <w:rsid w:val="005D4780"/>
    <w:rsid w:val="005D6315"/>
    <w:rsid w:val="005E6354"/>
    <w:rsid w:val="005E7B8F"/>
    <w:rsid w:val="005F0289"/>
    <w:rsid w:val="005F0D33"/>
    <w:rsid w:val="005F1A60"/>
    <w:rsid w:val="005F5F82"/>
    <w:rsid w:val="00600F76"/>
    <w:rsid w:val="00604E8E"/>
    <w:rsid w:val="00607900"/>
    <w:rsid w:val="006104C5"/>
    <w:rsid w:val="00611685"/>
    <w:rsid w:val="0062416C"/>
    <w:rsid w:val="00626C41"/>
    <w:rsid w:val="0063004A"/>
    <w:rsid w:val="0063170D"/>
    <w:rsid w:val="0063233E"/>
    <w:rsid w:val="00642DE4"/>
    <w:rsid w:val="0065588F"/>
    <w:rsid w:val="0065773D"/>
    <w:rsid w:val="00657A46"/>
    <w:rsid w:val="00663BA6"/>
    <w:rsid w:val="00674458"/>
    <w:rsid w:val="00684D6C"/>
    <w:rsid w:val="00692611"/>
    <w:rsid w:val="00697F11"/>
    <w:rsid w:val="006A1B2B"/>
    <w:rsid w:val="006A52AA"/>
    <w:rsid w:val="006A6399"/>
    <w:rsid w:val="006B01DC"/>
    <w:rsid w:val="006B144C"/>
    <w:rsid w:val="006B4F3D"/>
    <w:rsid w:val="006B5C2F"/>
    <w:rsid w:val="006B6134"/>
    <w:rsid w:val="006B703A"/>
    <w:rsid w:val="006C7F51"/>
    <w:rsid w:val="006D4302"/>
    <w:rsid w:val="006D528A"/>
    <w:rsid w:val="006E2A86"/>
    <w:rsid w:val="006E40FF"/>
    <w:rsid w:val="007034E6"/>
    <w:rsid w:val="007077DF"/>
    <w:rsid w:val="0071375E"/>
    <w:rsid w:val="00715F35"/>
    <w:rsid w:val="007171CD"/>
    <w:rsid w:val="00717D88"/>
    <w:rsid w:val="00720F6C"/>
    <w:rsid w:val="00721062"/>
    <w:rsid w:val="00722FE2"/>
    <w:rsid w:val="00725454"/>
    <w:rsid w:val="007267CA"/>
    <w:rsid w:val="00727086"/>
    <w:rsid w:val="00732C5A"/>
    <w:rsid w:val="00734169"/>
    <w:rsid w:val="00734C7B"/>
    <w:rsid w:val="007353E4"/>
    <w:rsid w:val="00735977"/>
    <w:rsid w:val="00736C2C"/>
    <w:rsid w:val="00743B03"/>
    <w:rsid w:val="00744497"/>
    <w:rsid w:val="00747328"/>
    <w:rsid w:val="007474D5"/>
    <w:rsid w:val="00751346"/>
    <w:rsid w:val="00751A7B"/>
    <w:rsid w:val="00757B16"/>
    <w:rsid w:val="007617DA"/>
    <w:rsid w:val="00762D67"/>
    <w:rsid w:val="0076564A"/>
    <w:rsid w:val="007714EA"/>
    <w:rsid w:val="0077405C"/>
    <w:rsid w:val="00775485"/>
    <w:rsid w:val="00775539"/>
    <w:rsid w:val="007807C0"/>
    <w:rsid w:val="00780AF2"/>
    <w:rsid w:val="00781B64"/>
    <w:rsid w:val="007838C7"/>
    <w:rsid w:val="0079138D"/>
    <w:rsid w:val="00794D21"/>
    <w:rsid w:val="007954B0"/>
    <w:rsid w:val="00795A7A"/>
    <w:rsid w:val="007A01C9"/>
    <w:rsid w:val="007A3A0C"/>
    <w:rsid w:val="007A5724"/>
    <w:rsid w:val="007A7DCE"/>
    <w:rsid w:val="007B1D48"/>
    <w:rsid w:val="007B2685"/>
    <w:rsid w:val="007B2CDB"/>
    <w:rsid w:val="007B423F"/>
    <w:rsid w:val="007B4EEC"/>
    <w:rsid w:val="007B7036"/>
    <w:rsid w:val="007D16B3"/>
    <w:rsid w:val="007D35FE"/>
    <w:rsid w:val="007D450B"/>
    <w:rsid w:val="007E4350"/>
    <w:rsid w:val="007F2CDC"/>
    <w:rsid w:val="007F4D45"/>
    <w:rsid w:val="008065AD"/>
    <w:rsid w:val="00806C29"/>
    <w:rsid w:val="00814C68"/>
    <w:rsid w:val="0081505B"/>
    <w:rsid w:val="00827472"/>
    <w:rsid w:val="0082748D"/>
    <w:rsid w:val="008302E7"/>
    <w:rsid w:val="00837745"/>
    <w:rsid w:val="00840F94"/>
    <w:rsid w:val="00843ADF"/>
    <w:rsid w:val="0084782C"/>
    <w:rsid w:val="00847A14"/>
    <w:rsid w:val="00847F31"/>
    <w:rsid w:val="008513B2"/>
    <w:rsid w:val="00857394"/>
    <w:rsid w:val="008614B7"/>
    <w:rsid w:val="00862BA3"/>
    <w:rsid w:val="00863387"/>
    <w:rsid w:val="008772C8"/>
    <w:rsid w:val="00880FF0"/>
    <w:rsid w:val="00887696"/>
    <w:rsid w:val="008A0484"/>
    <w:rsid w:val="008A0D24"/>
    <w:rsid w:val="008B45C9"/>
    <w:rsid w:val="008C0384"/>
    <w:rsid w:val="008C4D7E"/>
    <w:rsid w:val="008C56D7"/>
    <w:rsid w:val="008C6DB3"/>
    <w:rsid w:val="008D1240"/>
    <w:rsid w:val="008D1262"/>
    <w:rsid w:val="008D38A1"/>
    <w:rsid w:val="008D70A1"/>
    <w:rsid w:val="008E0BD1"/>
    <w:rsid w:val="008E6AA9"/>
    <w:rsid w:val="008E7202"/>
    <w:rsid w:val="008F1B6E"/>
    <w:rsid w:val="008F3760"/>
    <w:rsid w:val="008F43DD"/>
    <w:rsid w:val="00902900"/>
    <w:rsid w:val="0091328C"/>
    <w:rsid w:val="00913767"/>
    <w:rsid w:val="009161F7"/>
    <w:rsid w:val="009174F5"/>
    <w:rsid w:val="00917B36"/>
    <w:rsid w:val="009236CC"/>
    <w:rsid w:val="00924036"/>
    <w:rsid w:val="00941A31"/>
    <w:rsid w:val="009423A3"/>
    <w:rsid w:val="00944288"/>
    <w:rsid w:val="0094525B"/>
    <w:rsid w:val="00952A0A"/>
    <w:rsid w:val="0095339C"/>
    <w:rsid w:val="0095610F"/>
    <w:rsid w:val="00956D83"/>
    <w:rsid w:val="00960BE3"/>
    <w:rsid w:val="00961D7C"/>
    <w:rsid w:val="00964367"/>
    <w:rsid w:val="009651C3"/>
    <w:rsid w:val="00972830"/>
    <w:rsid w:val="009741CF"/>
    <w:rsid w:val="00976EBC"/>
    <w:rsid w:val="00977451"/>
    <w:rsid w:val="009814DE"/>
    <w:rsid w:val="009828D9"/>
    <w:rsid w:val="009841BE"/>
    <w:rsid w:val="00990225"/>
    <w:rsid w:val="009949AD"/>
    <w:rsid w:val="009975AF"/>
    <w:rsid w:val="00997756"/>
    <w:rsid w:val="009A3DFE"/>
    <w:rsid w:val="009C32B5"/>
    <w:rsid w:val="009C49F6"/>
    <w:rsid w:val="009C506A"/>
    <w:rsid w:val="009C576A"/>
    <w:rsid w:val="009D0976"/>
    <w:rsid w:val="009E178F"/>
    <w:rsid w:val="009E43BD"/>
    <w:rsid w:val="009E5B8B"/>
    <w:rsid w:val="009F4DE1"/>
    <w:rsid w:val="00A033BB"/>
    <w:rsid w:val="00A046DF"/>
    <w:rsid w:val="00A11CBC"/>
    <w:rsid w:val="00A13DB4"/>
    <w:rsid w:val="00A14309"/>
    <w:rsid w:val="00A14EF0"/>
    <w:rsid w:val="00A15AF1"/>
    <w:rsid w:val="00A259B8"/>
    <w:rsid w:val="00A30B1C"/>
    <w:rsid w:val="00A451AE"/>
    <w:rsid w:val="00A46E48"/>
    <w:rsid w:val="00A50A8E"/>
    <w:rsid w:val="00A51B70"/>
    <w:rsid w:val="00A5657E"/>
    <w:rsid w:val="00A60454"/>
    <w:rsid w:val="00A61B2A"/>
    <w:rsid w:val="00A678EB"/>
    <w:rsid w:val="00A750AB"/>
    <w:rsid w:val="00A76680"/>
    <w:rsid w:val="00A84FCB"/>
    <w:rsid w:val="00A930D6"/>
    <w:rsid w:val="00AA0A17"/>
    <w:rsid w:val="00AA46E1"/>
    <w:rsid w:val="00AA6CA4"/>
    <w:rsid w:val="00AB112F"/>
    <w:rsid w:val="00AB3FED"/>
    <w:rsid w:val="00AC0553"/>
    <w:rsid w:val="00AC5825"/>
    <w:rsid w:val="00AC644A"/>
    <w:rsid w:val="00AC674C"/>
    <w:rsid w:val="00AD0DE2"/>
    <w:rsid w:val="00AD0F85"/>
    <w:rsid w:val="00AD4682"/>
    <w:rsid w:val="00AD4A38"/>
    <w:rsid w:val="00AD684B"/>
    <w:rsid w:val="00AD73A5"/>
    <w:rsid w:val="00AE17ED"/>
    <w:rsid w:val="00AE2487"/>
    <w:rsid w:val="00AE351E"/>
    <w:rsid w:val="00AE4736"/>
    <w:rsid w:val="00AE4C81"/>
    <w:rsid w:val="00AF63D6"/>
    <w:rsid w:val="00AF74F4"/>
    <w:rsid w:val="00B0362F"/>
    <w:rsid w:val="00B039A8"/>
    <w:rsid w:val="00B05C25"/>
    <w:rsid w:val="00B0613B"/>
    <w:rsid w:val="00B123DE"/>
    <w:rsid w:val="00B17281"/>
    <w:rsid w:val="00B177C6"/>
    <w:rsid w:val="00B2146E"/>
    <w:rsid w:val="00B258B3"/>
    <w:rsid w:val="00B27596"/>
    <w:rsid w:val="00B30362"/>
    <w:rsid w:val="00B305E8"/>
    <w:rsid w:val="00B30D56"/>
    <w:rsid w:val="00B36921"/>
    <w:rsid w:val="00B37D7D"/>
    <w:rsid w:val="00B405B0"/>
    <w:rsid w:val="00B433B4"/>
    <w:rsid w:val="00B438D8"/>
    <w:rsid w:val="00B445E6"/>
    <w:rsid w:val="00B457D5"/>
    <w:rsid w:val="00B5121F"/>
    <w:rsid w:val="00B537C7"/>
    <w:rsid w:val="00B53903"/>
    <w:rsid w:val="00B53B14"/>
    <w:rsid w:val="00B5509F"/>
    <w:rsid w:val="00B55B0D"/>
    <w:rsid w:val="00B57F59"/>
    <w:rsid w:val="00B648C0"/>
    <w:rsid w:val="00B65E3B"/>
    <w:rsid w:val="00B74962"/>
    <w:rsid w:val="00B74C11"/>
    <w:rsid w:val="00B76787"/>
    <w:rsid w:val="00B8187C"/>
    <w:rsid w:val="00BA2C74"/>
    <w:rsid w:val="00BA3D52"/>
    <w:rsid w:val="00BA42B4"/>
    <w:rsid w:val="00BB33AB"/>
    <w:rsid w:val="00BB4EE3"/>
    <w:rsid w:val="00BC314F"/>
    <w:rsid w:val="00BC42FA"/>
    <w:rsid w:val="00BC4C01"/>
    <w:rsid w:val="00BC4E62"/>
    <w:rsid w:val="00BC5E4E"/>
    <w:rsid w:val="00BD6AA3"/>
    <w:rsid w:val="00BE03DE"/>
    <w:rsid w:val="00BE6CB0"/>
    <w:rsid w:val="00BF027B"/>
    <w:rsid w:val="00BF5D7D"/>
    <w:rsid w:val="00C00EBB"/>
    <w:rsid w:val="00C072A6"/>
    <w:rsid w:val="00C16F7F"/>
    <w:rsid w:val="00C237A3"/>
    <w:rsid w:val="00C23C72"/>
    <w:rsid w:val="00C23FE4"/>
    <w:rsid w:val="00C26132"/>
    <w:rsid w:val="00C370F4"/>
    <w:rsid w:val="00C377B7"/>
    <w:rsid w:val="00C40BEC"/>
    <w:rsid w:val="00C41C4A"/>
    <w:rsid w:val="00C502DA"/>
    <w:rsid w:val="00C50EDE"/>
    <w:rsid w:val="00C515F9"/>
    <w:rsid w:val="00C5522E"/>
    <w:rsid w:val="00C57BEF"/>
    <w:rsid w:val="00C61FF9"/>
    <w:rsid w:val="00C62F5C"/>
    <w:rsid w:val="00C6334E"/>
    <w:rsid w:val="00C634C9"/>
    <w:rsid w:val="00C6382D"/>
    <w:rsid w:val="00C72D8C"/>
    <w:rsid w:val="00C7525B"/>
    <w:rsid w:val="00C809B6"/>
    <w:rsid w:val="00C84848"/>
    <w:rsid w:val="00C86DEA"/>
    <w:rsid w:val="00C922D8"/>
    <w:rsid w:val="00CA063D"/>
    <w:rsid w:val="00CA1DA1"/>
    <w:rsid w:val="00CA339E"/>
    <w:rsid w:val="00CB14F2"/>
    <w:rsid w:val="00CB46DF"/>
    <w:rsid w:val="00CD26A5"/>
    <w:rsid w:val="00CD4559"/>
    <w:rsid w:val="00CD73B1"/>
    <w:rsid w:val="00CE07EB"/>
    <w:rsid w:val="00CE2315"/>
    <w:rsid w:val="00CE2D31"/>
    <w:rsid w:val="00CE4112"/>
    <w:rsid w:val="00CE488B"/>
    <w:rsid w:val="00CF02C3"/>
    <w:rsid w:val="00CF035A"/>
    <w:rsid w:val="00CF3FB8"/>
    <w:rsid w:val="00CF6407"/>
    <w:rsid w:val="00CF7CAE"/>
    <w:rsid w:val="00D00607"/>
    <w:rsid w:val="00D00BB9"/>
    <w:rsid w:val="00D014D6"/>
    <w:rsid w:val="00D03702"/>
    <w:rsid w:val="00D0689E"/>
    <w:rsid w:val="00D10054"/>
    <w:rsid w:val="00D12828"/>
    <w:rsid w:val="00D1408B"/>
    <w:rsid w:val="00D15617"/>
    <w:rsid w:val="00D16337"/>
    <w:rsid w:val="00D16940"/>
    <w:rsid w:val="00D17AD2"/>
    <w:rsid w:val="00D2097D"/>
    <w:rsid w:val="00D24594"/>
    <w:rsid w:val="00D260B5"/>
    <w:rsid w:val="00D26532"/>
    <w:rsid w:val="00D30730"/>
    <w:rsid w:val="00D308FA"/>
    <w:rsid w:val="00D32DDE"/>
    <w:rsid w:val="00D33033"/>
    <w:rsid w:val="00D44595"/>
    <w:rsid w:val="00D45B3C"/>
    <w:rsid w:val="00D4620B"/>
    <w:rsid w:val="00D557BA"/>
    <w:rsid w:val="00D5656B"/>
    <w:rsid w:val="00D62564"/>
    <w:rsid w:val="00D62DBB"/>
    <w:rsid w:val="00D63E7B"/>
    <w:rsid w:val="00D672FE"/>
    <w:rsid w:val="00D71C27"/>
    <w:rsid w:val="00D72734"/>
    <w:rsid w:val="00D73A4B"/>
    <w:rsid w:val="00D7448B"/>
    <w:rsid w:val="00D76A79"/>
    <w:rsid w:val="00D76BE2"/>
    <w:rsid w:val="00D80433"/>
    <w:rsid w:val="00D80E76"/>
    <w:rsid w:val="00D901AD"/>
    <w:rsid w:val="00D902C3"/>
    <w:rsid w:val="00D95CBE"/>
    <w:rsid w:val="00D9724B"/>
    <w:rsid w:val="00DA2D1D"/>
    <w:rsid w:val="00DC03C2"/>
    <w:rsid w:val="00DC1A54"/>
    <w:rsid w:val="00DC4DF8"/>
    <w:rsid w:val="00DC5BED"/>
    <w:rsid w:val="00DD6C8A"/>
    <w:rsid w:val="00DD72B9"/>
    <w:rsid w:val="00DD7623"/>
    <w:rsid w:val="00DE02AF"/>
    <w:rsid w:val="00DE235A"/>
    <w:rsid w:val="00DE466E"/>
    <w:rsid w:val="00DF1FBD"/>
    <w:rsid w:val="00DF3731"/>
    <w:rsid w:val="00E01AF4"/>
    <w:rsid w:val="00E01C44"/>
    <w:rsid w:val="00E15ED4"/>
    <w:rsid w:val="00E207AF"/>
    <w:rsid w:val="00E22973"/>
    <w:rsid w:val="00E24DCB"/>
    <w:rsid w:val="00E251F2"/>
    <w:rsid w:val="00E33527"/>
    <w:rsid w:val="00E41A0F"/>
    <w:rsid w:val="00E44609"/>
    <w:rsid w:val="00E44FBE"/>
    <w:rsid w:val="00E52289"/>
    <w:rsid w:val="00E566AA"/>
    <w:rsid w:val="00E61F1C"/>
    <w:rsid w:val="00E6209E"/>
    <w:rsid w:val="00E70334"/>
    <w:rsid w:val="00E77784"/>
    <w:rsid w:val="00E812EF"/>
    <w:rsid w:val="00E8179E"/>
    <w:rsid w:val="00E902DA"/>
    <w:rsid w:val="00E95609"/>
    <w:rsid w:val="00E97E71"/>
    <w:rsid w:val="00EA0A3A"/>
    <w:rsid w:val="00EA4B61"/>
    <w:rsid w:val="00EA59FC"/>
    <w:rsid w:val="00EB178D"/>
    <w:rsid w:val="00EB1D77"/>
    <w:rsid w:val="00EB3926"/>
    <w:rsid w:val="00EB499D"/>
    <w:rsid w:val="00EB5DD1"/>
    <w:rsid w:val="00EB5EB4"/>
    <w:rsid w:val="00EC6CF3"/>
    <w:rsid w:val="00ED0D19"/>
    <w:rsid w:val="00ED15B1"/>
    <w:rsid w:val="00ED3402"/>
    <w:rsid w:val="00ED560D"/>
    <w:rsid w:val="00ED67EB"/>
    <w:rsid w:val="00EE07A2"/>
    <w:rsid w:val="00EE1F67"/>
    <w:rsid w:val="00EE4EF7"/>
    <w:rsid w:val="00EE66C3"/>
    <w:rsid w:val="00EF1011"/>
    <w:rsid w:val="00EF7918"/>
    <w:rsid w:val="00F037A1"/>
    <w:rsid w:val="00F12E16"/>
    <w:rsid w:val="00F15610"/>
    <w:rsid w:val="00F15D95"/>
    <w:rsid w:val="00F224F8"/>
    <w:rsid w:val="00F23339"/>
    <w:rsid w:val="00F24EFC"/>
    <w:rsid w:val="00F26300"/>
    <w:rsid w:val="00F27E10"/>
    <w:rsid w:val="00F327D2"/>
    <w:rsid w:val="00F350B9"/>
    <w:rsid w:val="00F36B1C"/>
    <w:rsid w:val="00F37337"/>
    <w:rsid w:val="00F4673C"/>
    <w:rsid w:val="00F55C51"/>
    <w:rsid w:val="00F5644C"/>
    <w:rsid w:val="00F604CB"/>
    <w:rsid w:val="00F62095"/>
    <w:rsid w:val="00F66626"/>
    <w:rsid w:val="00F671CA"/>
    <w:rsid w:val="00F74837"/>
    <w:rsid w:val="00F8524B"/>
    <w:rsid w:val="00F8554D"/>
    <w:rsid w:val="00F90658"/>
    <w:rsid w:val="00F924F8"/>
    <w:rsid w:val="00F930E9"/>
    <w:rsid w:val="00FA65ED"/>
    <w:rsid w:val="00FA72D5"/>
    <w:rsid w:val="00FD7119"/>
    <w:rsid w:val="00FE18E7"/>
    <w:rsid w:val="00FE18F6"/>
    <w:rsid w:val="00FE2FE0"/>
    <w:rsid w:val="00FE332E"/>
    <w:rsid w:val="00FF03DF"/>
    <w:rsid w:val="00FF2B2D"/>
    <w:rsid w:val="00FF30A5"/>
    <w:rsid w:val="00FF5F77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8FEFFB5"/>
  <w15:docId w15:val="{9A4336E0-B7AD-4D28-A740-BE111C4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36"/>
  </w:style>
  <w:style w:type="paragraph" w:styleId="Footer">
    <w:name w:val="footer"/>
    <w:basedOn w:val="Normal"/>
    <w:link w:val="FooterChar"/>
    <w:uiPriority w:val="99"/>
    <w:unhideWhenUsed/>
    <w:rsid w:val="00106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36"/>
  </w:style>
  <w:style w:type="paragraph" w:styleId="BalloonText">
    <w:name w:val="Balloon Text"/>
    <w:basedOn w:val="Normal"/>
    <w:link w:val="BalloonTextChar"/>
    <w:uiPriority w:val="99"/>
    <w:semiHidden/>
    <w:unhideWhenUsed/>
    <w:rsid w:val="0010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2C68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15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F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D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18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monaghansharepoint/department/qc/qcteam/Quality%20Management%20System/Forms/template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ate_x0020_of_x0020_Issue xmlns="899326b1-9fb6-4d3d-8d2b-33638a0b0e95">2022-09-26T23:00:00+00:00</Date_x0020_of_x0020_Issue>
    <Issue_x0020_No xmlns="899326b1-9fb6-4d3d-8d2b-33638a0b0e95">13</Issue_x0020_No>
    <Procedure_x0020_No xmlns="899326b1-9fb6-4d3d-8d2b-33638a0b0e95">QS-04a Tyholland Label</Procedure_x0020_No>
    <Applicable_x0020_Sites xmlns="9ae8734a-100b-4f39-aee7-f6d67f6f19e4">
      <Value>TY</Value>
    </Applicable_x0020_Sites>
    <Annual_x0020_Review_x0020_Date xmlns="9ae8734a-100b-4f39-aee7-f6d67f6f19e4">2023-09-26T23:00:00+00:00</Annual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614FE0584DF44912C42FD35A09470" ma:contentTypeVersion="10" ma:contentTypeDescription="Create a new document." ma:contentTypeScope="" ma:versionID="53e80c89890f6190f1fe9b58ff25a8aa">
  <xsd:schema xmlns:xsd="http://www.w3.org/2001/XMLSchema" xmlns:xs="http://www.w3.org/2001/XMLSchema" xmlns:p="http://schemas.microsoft.com/office/2006/metadata/properties" xmlns:ns2="899326b1-9fb6-4d3d-8d2b-33638a0b0e95" xmlns:ns3="9ae8734a-100b-4f39-aee7-f6d67f6f19e4" targetNamespace="http://schemas.microsoft.com/office/2006/metadata/properties" ma:root="true" ma:fieldsID="98654611702ac828c46d958adb06ca64" ns2:_="" ns3:_="">
    <xsd:import namespace="899326b1-9fb6-4d3d-8d2b-33638a0b0e95"/>
    <xsd:import namespace="9ae8734a-100b-4f39-aee7-f6d67f6f19e4"/>
    <xsd:element name="properties">
      <xsd:complexType>
        <xsd:sequence>
          <xsd:element name="documentManagement">
            <xsd:complexType>
              <xsd:all>
                <xsd:element ref="ns2:Procedure_x0020_No"/>
                <xsd:element ref="ns2:Date_x0020_of_x0020_Issue"/>
                <xsd:element ref="ns2:Issue_x0020_No"/>
                <xsd:element ref="ns3:Applicable_x0020_Sites" minOccurs="0"/>
                <xsd:element ref="ns3:Annual_x0020_Review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26b1-9fb6-4d3d-8d2b-33638a0b0e95" elementFormDefault="qualified">
    <xsd:import namespace="http://schemas.microsoft.com/office/2006/documentManagement/types"/>
    <xsd:import namespace="http://schemas.microsoft.com/office/infopath/2007/PartnerControls"/>
    <xsd:element name="Procedure_x0020_No" ma:index="2" ma:displayName="Document Reference" ma:internalName="Procedure_x0020_No">
      <xsd:simpleType>
        <xsd:restriction base="dms:Text">
          <xsd:maxLength value="255"/>
        </xsd:restriction>
      </xsd:simpleType>
    </xsd:element>
    <xsd:element name="Date_x0020_of_x0020_Issue" ma:index="3" ma:displayName="Issue Date" ma:format="DateOnly" ma:internalName="Date_x0020_of_x0020_Issue">
      <xsd:simpleType>
        <xsd:restriction base="dms:DateTime"/>
      </xsd:simpleType>
    </xsd:element>
    <xsd:element name="Issue_x0020_No" ma:index="4" ma:displayName="Version No." ma:internalName="Issue_x0020_No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8734a-100b-4f39-aee7-f6d67f6f19e4" elementFormDefault="qualified">
    <xsd:import namespace="http://schemas.microsoft.com/office/2006/documentManagement/types"/>
    <xsd:import namespace="http://schemas.microsoft.com/office/infopath/2007/PartnerControls"/>
    <xsd:element name="Applicable_x0020_Sites" ma:index="12" nillable="true" ma:displayName="Applicable Sites" ma:description="Confirms those sites to which the document is applicable" ma:internalName="Applicable_x0020_Site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B"/>
                    <xsd:enumeration value="LF"/>
                    <xsd:enumeration value="TH"/>
                    <xsd:enumeration value="WH"/>
                    <xsd:enumeration value="TY"/>
                    <xsd:enumeration value="LH"/>
                    <xsd:enumeration value="HW"/>
                  </xsd:restriction>
                </xsd:simpleType>
              </xsd:element>
            </xsd:sequence>
          </xsd:extension>
        </xsd:complexContent>
      </xsd:complexType>
    </xsd:element>
    <xsd:element name="Annual_x0020_Review_x0020_Date" ma:index="13" nillable="true" ma:displayName="Annual Review Date" ma:format="DateOnly" ma:internalName="Annual_x0020_Review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8D876-4529-49EB-A222-6E5742A25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8AE7D-D8E4-42D2-B7DB-37F3E0E93F76}">
  <ds:schemaRefs>
    <ds:schemaRef ds:uri="http://purl.org/dc/terms/"/>
    <ds:schemaRef ds:uri="http://schemas.openxmlformats.org/package/2006/metadata/core-properties"/>
    <ds:schemaRef ds:uri="899326b1-9fb6-4d3d-8d2b-33638a0b0e95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9ae8734a-100b-4f39-aee7-f6d67f6f19e4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5A5ABB1-1E87-4F82-9AF4-23D206CE8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326b1-9fb6-4d3d-8d2b-33638a0b0e95"/>
    <ds:schemaRef ds:uri="9ae8734a-100b-4f39-aee7-f6d67f6f1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</Template>
  <TotalTime>0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Label Verification Record (Tyholland Packhouse)</vt:lpstr>
    </vt:vector>
  </TitlesOfParts>
  <Company>Microsoft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Label Verification Record (Tyholland Packhouse)</dc:title>
  <dc:creator>Trevor Jordan</dc:creator>
  <dc:description>Origin added to product quality checks</dc:description>
  <cp:lastModifiedBy>Chloe Brown</cp:lastModifiedBy>
  <cp:revision>2</cp:revision>
  <cp:lastPrinted>2022-09-27T10:55:00Z</cp:lastPrinted>
  <dcterms:created xsi:type="dcterms:W3CDTF">2024-03-01T10:57:00Z</dcterms:created>
  <dcterms:modified xsi:type="dcterms:W3CDTF">2024-03-01T10:57:00Z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0x010100DAD614FE0584DF44912C42FD35A09470</vt:lpwstr>
  </property>
</Properties>
</file>